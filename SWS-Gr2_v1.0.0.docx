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2"/>
        <w:gridCol w:w="3746"/>
        <w:gridCol w:w="1411"/>
        <w:gridCol w:w="1912"/>
        <w:gridCol w:w="1213"/>
        <w:gridCol w:w="11"/>
      </w:tblGrid>
      <w:tr w:rsidR="00D829CA" w14:paraId="21F6A81B" w14:textId="77777777" w:rsidTr="00D829CA">
        <w:trPr>
          <w:gridAfter w:val="1"/>
          <w:wAfter w:w="11" w:type="dxa"/>
          <w:cantSplit/>
          <w:trHeight w:val="230"/>
        </w:trPr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7B2BF6" w14:textId="77777777" w:rsidR="00D829CA" w:rsidRDefault="00D829CA">
            <w:pPr>
              <w:pStyle w:val="wpiswtabeli"/>
              <w:snapToGrid w:val="0"/>
            </w:pPr>
            <w:r>
              <w:t>Numer zlecenia oraz nazwa i akronim projektu:</w:t>
            </w:r>
          </w:p>
          <w:p w14:paraId="6A522EB7" w14:textId="405E4B8C" w:rsidR="00D829CA" w:rsidRDefault="00A464C0">
            <w:pPr>
              <w:pStyle w:val="komentarz"/>
            </w:pPr>
            <w:r w:rsidRPr="00A464C0">
              <w:t>CARRENT</w:t>
            </w: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D72514" w14:textId="77777777" w:rsidR="00D829CA" w:rsidRDefault="00D829CA">
            <w:pPr>
              <w:pStyle w:val="wpiswtabeli"/>
              <w:snapToGrid w:val="0"/>
            </w:pPr>
            <w:r>
              <w:t>Zleceniodawca:</w:t>
            </w:r>
          </w:p>
          <w:p w14:paraId="71B6611B" w14:textId="594B70BA" w:rsidR="00D829CA" w:rsidRDefault="00A464C0">
            <w:pPr>
              <w:pStyle w:val="komentarz"/>
            </w:pPr>
            <w:r>
              <w:t>Mikołaj Noga</w:t>
            </w:r>
          </w:p>
        </w:tc>
      </w:tr>
      <w:tr w:rsidR="00D829CA" w14:paraId="2DFDFA7C" w14:textId="77777777" w:rsidTr="00D829CA">
        <w:trPr>
          <w:gridAfter w:val="1"/>
          <w:wAfter w:w="11" w:type="dxa"/>
          <w:cantSplit/>
          <w:trHeight w:val="1043"/>
        </w:trPr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9BDC31" w14:textId="77777777" w:rsidR="00D829CA" w:rsidRDefault="00D829CA">
            <w:pPr>
              <w:pStyle w:val="wpiswtabeli"/>
              <w:snapToGrid w:val="0"/>
            </w:pPr>
            <w:r>
              <w:t xml:space="preserve">Zespół projektowy: </w:t>
            </w:r>
          </w:p>
          <w:p w14:paraId="0C5B091D" w14:textId="78F581DB" w:rsidR="00D829CA" w:rsidRDefault="00A464C0">
            <w:pPr>
              <w:pStyle w:val="komentarz"/>
            </w:pPr>
            <w:r>
              <w:t>Hubert Ambrożewicz</w:t>
            </w: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B7951B0" w14:textId="77777777" w:rsidR="00D829CA" w:rsidRDefault="00D829CA">
            <w:pPr>
              <w:pStyle w:val="wpiswtabeli"/>
              <w:snapToGrid w:val="0"/>
            </w:pPr>
            <w:r>
              <w:t>Kierownik projektu:</w:t>
            </w:r>
          </w:p>
          <w:p w14:paraId="183F909A" w14:textId="51C5657F" w:rsidR="00D829CA" w:rsidRDefault="00A464C0">
            <w:pPr>
              <w:pStyle w:val="komentarz"/>
            </w:pPr>
            <w:r>
              <w:t>Hubert Ambrożewicz</w:t>
            </w:r>
          </w:p>
        </w:tc>
      </w:tr>
      <w:tr w:rsidR="00D829CA" w14:paraId="68E17F32" w14:textId="77777777" w:rsidTr="00D829CA">
        <w:trPr>
          <w:gridAfter w:val="1"/>
          <w:wAfter w:w="11" w:type="dxa"/>
          <w:cantSplit/>
          <w:trHeight w:val="405"/>
        </w:trPr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F3979" w14:textId="77777777" w:rsidR="00D829CA" w:rsidRDefault="00D829CA">
            <w:pPr>
              <w:pStyle w:val="wpiswtabeli"/>
              <w:snapToGrid w:val="0"/>
            </w:pPr>
            <w:r>
              <w:t xml:space="preserve">Nazwa dokumentu: </w:t>
            </w:r>
          </w:p>
          <w:p w14:paraId="42CC82F1" w14:textId="77777777" w:rsidR="00D829CA" w:rsidRDefault="00D829CA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 Systemowych</w:t>
            </w:r>
          </w:p>
        </w:tc>
        <w:tc>
          <w:tcPr>
            <w:tcW w:w="45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822EE" w14:textId="77777777" w:rsidR="00D829CA" w:rsidRDefault="00D829CA">
            <w:pPr>
              <w:pStyle w:val="wpiswtabeli"/>
              <w:snapToGrid w:val="0"/>
            </w:pPr>
            <w:r>
              <w:t>Odpowiedzialny za dokument:</w:t>
            </w:r>
          </w:p>
          <w:p w14:paraId="2AF0D3F6" w14:textId="2A12F886" w:rsidR="00D829CA" w:rsidRDefault="00A464C0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Hubert Ambrożewicz</w:t>
            </w:r>
          </w:p>
        </w:tc>
      </w:tr>
      <w:tr w:rsidR="00065B0C" w14:paraId="0E16A718" w14:textId="77777777" w:rsidTr="00D829CA">
        <w:trPr>
          <w:gridAfter w:val="1"/>
          <w:wAfter w:w="11" w:type="dxa"/>
          <w:cantSplit/>
          <w:trHeight w:val="348"/>
        </w:trPr>
        <w:tc>
          <w:tcPr>
            <w:tcW w:w="921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2DD98D83" w14:textId="77777777"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14:paraId="4F5F4B5D" w14:textId="77777777" w:rsidTr="00D829CA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508A8" w14:textId="77777777"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F9CCB4" w14:textId="77777777"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2EEDA7" w14:textId="77777777"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601ED2" w14:textId="77777777"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B4192" w14:textId="77777777"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14:paraId="0CE51381" w14:textId="77777777" w:rsidTr="00D829CA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DB1A03" w14:textId="1F4E817A" w:rsidR="00065B0C" w:rsidRDefault="00A464C0">
            <w:pPr>
              <w:pStyle w:val="komentarz"/>
            </w:pPr>
            <w:r>
              <w:t>1.0.0</w:t>
            </w:r>
          </w:p>
        </w:tc>
        <w:tc>
          <w:tcPr>
            <w:tcW w:w="3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8195CC" w14:textId="5C3074F1" w:rsidR="00065B0C" w:rsidRDefault="00A464C0">
            <w:pPr>
              <w:pStyle w:val="komentarz"/>
            </w:pPr>
            <w:r>
              <w:t>Wstępna wersja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5C6922" w14:textId="570ECBB4" w:rsidR="00065B0C" w:rsidRDefault="00A464C0">
            <w:pPr>
              <w:pStyle w:val="komentarz"/>
            </w:pPr>
            <w:r>
              <w:t>całość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3A15C3" w14:textId="641D2ED2" w:rsidR="00065B0C" w:rsidRDefault="00A464C0">
            <w:pPr>
              <w:pStyle w:val="komentarz"/>
            </w:pPr>
            <w:r>
              <w:t>Ambrożewicz Hubert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1E6ED" w14:textId="6D7DB42D" w:rsidR="00065B0C" w:rsidRDefault="00A464C0">
            <w:pPr>
              <w:pStyle w:val="komentarz"/>
            </w:pPr>
            <w:r>
              <w:t>24.03.2024</w:t>
            </w:r>
            <w:r w:rsidR="00D57290">
              <w:t xml:space="preserve"> 21:37</w:t>
            </w:r>
          </w:p>
        </w:tc>
      </w:tr>
    </w:tbl>
    <w:p w14:paraId="40EFFFA6" w14:textId="77777777" w:rsidR="00A76465" w:rsidRPr="008E0427" w:rsidRDefault="00A76465" w:rsidP="00EA456B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="002B2018" w:rsidRPr="008E0427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="002B2018" w:rsidRPr="008E0427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14:paraId="522F488A" w14:textId="55B76D28" w:rsidR="00B67D35" w:rsidRPr="00B67D35" w:rsidRDefault="00A76465" w:rsidP="00B67D35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="005B46AD" w:rsidRPr="008E0427">
        <w:rPr>
          <w:b w:val="0"/>
          <w:color w:val="404040"/>
          <w:sz w:val="20"/>
        </w:rPr>
        <w:t>Specyfikacja</w:t>
      </w:r>
      <w:r w:rsidR="002B2018" w:rsidRPr="008E0427">
        <w:rPr>
          <w:b w:val="0"/>
          <w:color w:val="404040"/>
          <w:sz w:val="20"/>
        </w:rPr>
        <w:t xml:space="preserve"> wymagań systemowych</w:t>
      </w:r>
      <w:r w:rsidRPr="008E0427">
        <w:rPr>
          <w:b w:val="0"/>
          <w:color w:val="404040"/>
          <w:sz w:val="20"/>
        </w:rPr>
        <w:t xml:space="preserve"> </w:t>
      </w:r>
      <w:r w:rsidR="00B67D35" w:rsidRPr="00B67D35"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 w:rsidR="00B67D35" w:rsidRPr="00B67D35">
        <w:rPr>
          <w:iCs/>
          <w:color w:val="404040"/>
          <w:sz w:val="20"/>
        </w:rPr>
        <w:t>SWS-Gr</w:t>
      </w:r>
      <w:r w:rsidR="00B67D35" w:rsidRPr="00B67D35">
        <w:rPr>
          <w:i/>
          <w:iCs/>
          <w:color w:val="404040"/>
          <w:sz w:val="20"/>
        </w:rPr>
        <w:t>A</w:t>
      </w:r>
      <w:r w:rsidR="00B67D35" w:rsidRPr="00B67D35">
        <w:rPr>
          <w:iCs/>
          <w:color w:val="404040"/>
          <w:sz w:val="20"/>
        </w:rPr>
        <w:t>_v</w:t>
      </w:r>
      <w:r w:rsidR="00B67D35" w:rsidRPr="00B67D35">
        <w:rPr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– gdzie </w:t>
      </w:r>
      <w:r w:rsidR="00B67D35" w:rsidRPr="00B67D35">
        <w:rPr>
          <w:b w:val="0"/>
          <w:i/>
          <w:iCs/>
          <w:color w:val="404040"/>
          <w:sz w:val="20"/>
        </w:rPr>
        <w:t>A</w:t>
      </w:r>
      <w:r w:rsidR="00B67D35" w:rsidRP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r w:rsidR="00B67D35" w:rsidRPr="00B67D35">
        <w:rPr>
          <w:b w:val="0"/>
          <w:iCs/>
          <w:color w:val="404040"/>
          <w:sz w:val="20"/>
        </w:rPr>
        <w:t xml:space="preserve">py, a </w:t>
      </w:r>
      <w:r w:rsidR="00B67D35" w:rsidRPr="00B67D35">
        <w:rPr>
          <w:b w:val="0"/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to numer wersji.</w:t>
      </w:r>
    </w:p>
    <w:p w14:paraId="7AFEA9AD" w14:textId="77777777"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14:paraId="16C03FFF" w14:textId="77777777" w:rsidR="00606BDC" w:rsidRPr="00A32660" w:rsidRDefault="00606BDC" w:rsidP="00365051">
      <w:pPr>
        <w:pStyle w:val="Nagwek2"/>
      </w:pPr>
      <w:r w:rsidRPr="00A32660">
        <w:t>Cel dokumentu</w:t>
      </w:r>
    </w:p>
    <w:p w14:paraId="6863CDB6" w14:textId="130BB56C" w:rsidR="00606BDC" w:rsidRDefault="00A464C0" w:rsidP="008A30F7">
      <w:pPr>
        <w:pStyle w:val="podpowiedzi"/>
      </w:pPr>
      <w:r w:rsidRPr="00A464C0">
        <w:t>Dokument ma na celu zdefiniowanie wymagań dotyczących projektu strony internetowej do wypożyczania aut na podstawie analizy otoczenia projektu oraz potrzeb klienta.</w:t>
      </w:r>
    </w:p>
    <w:p w14:paraId="57D7A22C" w14:textId="77777777" w:rsidR="00606BDC" w:rsidRPr="00A32660" w:rsidRDefault="00606BDC" w:rsidP="00365051">
      <w:pPr>
        <w:pStyle w:val="Nagwek2"/>
      </w:pPr>
      <w:r w:rsidRPr="00A32660">
        <w:t>Zakres dokumentu</w:t>
      </w:r>
    </w:p>
    <w:p w14:paraId="067550C6" w14:textId="57BB7466" w:rsidR="00E25B05" w:rsidRDefault="00A464C0" w:rsidP="008A30F7">
      <w:pPr>
        <w:pStyle w:val="podpowiedzi"/>
      </w:pPr>
      <w:r w:rsidRPr="00A464C0">
        <w:t>Dokument zawiera wymagania funkcjonalne i pozafunkcjonalne, oraz wymagania na środowisko docelowe.</w:t>
      </w:r>
    </w:p>
    <w:p w14:paraId="5DA866CA" w14:textId="77777777" w:rsidR="00E25B05" w:rsidRDefault="00E25B05" w:rsidP="00365051">
      <w:pPr>
        <w:pStyle w:val="Nagwek2"/>
      </w:pPr>
      <w:r w:rsidRPr="00E25B05">
        <w:t>Dokumenty powiązane</w:t>
      </w:r>
    </w:p>
    <w:p w14:paraId="207C2954" w14:textId="77777777" w:rsidR="00E25B05" w:rsidRDefault="00E25B05" w:rsidP="008A30F7">
      <w:pPr>
        <w:pStyle w:val="podpowiedzi"/>
      </w:pPr>
      <w:r>
        <w:t>{Pełna lista opracowań poza zakresem dokumentu, lecz powiązanych merytorycznie z tym dokumentem; ujęte wersje poszczególnych dokumentów; także poprzednie wersje dokumentu SWS}</w:t>
      </w:r>
    </w:p>
    <w:p w14:paraId="31B4FECD" w14:textId="48293000" w:rsidR="004B43DF" w:rsidRDefault="004B43DF" w:rsidP="004B43DF">
      <w:pPr>
        <w:ind w:firstLine="0"/>
      </w:pPr>
      <w:r w:rsidRPr="004B43DF">
        <w:t>diagram przypadków użycia</w:t>
      </w:r>
      <w:r>
        <w:t>:</w:t>
      </w:r>
    </w:p>
    <w:p w14:paraId="3A4CF254" w14:textId="34479879" w:rsidR="004B43DF" w:rsidRPr="004B43DF" w:rsidRDefault="004B43DF" w:rsidP="004B43DF">
      <w:pPr>
        <w:ind w:firstLine="0"/>
      </w:pPr>
      <w:r>
        <w:lastRenderedPageBreak/>
        <w:pict w14:anchorId="360DB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449.3pt">
            <v:imagedata r:id="rId11" o:title=""/>
          </v:shape>
        </w:pict>
      </w:r>
    </w:p>
    <w:p w14:paraId="564A3C1A" w14:textId="77777777" w:rsidR="00606BDC" w:rsidRPr="00A32660" w:rsidRDefault="00606BDC" w:rsidP="00365051">
      <w:pPr>
        <w:pStyle w:val="Nagwek2"/>
      </w:pPr>
      <w:r w:rsidRPr="00A32660">
        <w:t>Odbiorcy</w:t>
      </w:r>
    </w:p>
    <w:p w14:paraId="78F0A14F" w14:textId="472FF822" w:rsidR="00606BDC" w:rsidRDefault="00F17562" w:rsidP="008A30F7">
      <w:pPr>
        <w:pStyle w:val="podpowiedzi"/>
      </w:pPr>
      <w:r w:rsidRPr="00F17562">
        <w:t>Odbiorcami dokumentu są zleceniodawca, zleceniobiorca, członkowie zespołu projektowego oraz osoby odpowiedzialne za realizację projektu. Prawa autorskie do dokumentu przysługują</w:t>
      </w:r>
      <w:r>
        <w:t xml:space="preserve"> CARRENT</w:t>
      </w:r>
      <w:r w:rsidRPr="00F17562">
        <w:t>. Akt prawny regulujący prawa autorskie to ustawa o prawie autorskim i prawach pokrewnych.</w:t>
      </w:r>
    </w:p>
    <w:p w14:paraId="42695B2B" w14:textId="77777777" w:rsidR="00606BDC" w:rsidRDefault="003971B9" w:rsidP="00365051">
      <w:pPr>
        <w:pStyle w:val="Nagwek2"/>
      </w:pPr>
      <w:r>
        <w:t>Słownik pojęć</w:t>
      </w:r>
    </w:p>
    <w:p w14:paraId="5D930818" w14:textId="77777777" w:rsidR="0032116A" w:rsidRPr="0032116A" w:rsidRDefault="0032116A" w:rsidP="0032116A">
      <w:pPr>
        <w:ind w:firstLine="0"/>
        <w:rPr>
          <w:rFonts w:ascii="Arial" w:hAnsi="Arial" w:cs="Arial"/>
          <w:sz w:val="16"/>
          <w:szCs w:val="16"/>
        </w:rPr>
      </w:pPr>
      <w:r w:rsidRPr="0032116A">
        <w:rPr>
          <w:rFonts w:ascii="Arial" w:hAnsi="Arial" w:cs="Arial"/>
          <w:sz w:val="16"/>
          <w:szCs w:val="16"/>
        </w:rPr>
        <w:t>Klient: Osoba lub podmiot korzystający z usług strony internetowej do wypożyczania aut.</w:t>
      </w:r>
    </w:p>
    <w:p w14:paraId="476C75F0" w14:textId="6CAA7561" w:rsidR="0032116A" w:rsidRPr="0032116A" w:rsidRDefault="0032116A" w:rsidP="0032116A">
      <w:pPr>
        <w:ind w:firstLine="0"/>
        <w:rPr>
          <w:rFonts w:ascii="Arial" w:hAnsi="Arial" w:cs="Arial"/>
          <w:sz w:val="16"/>
          <w:szCs w:val="16"/>
        </w:rPr>
      </w:pPr>
      <w:r w:rsidRPr="0032116A">
        <w:rPr>
          <w:rFonts w:ascii="Arial" w:hAnsi="Arial" w:cs="Arial"/>
          <w:sz w:val="16"/>
          <w:szCs w:val="16"/>
        </w:rPr>
        <w:t>Udziałowiec: Każdy podmiot, ożywiony bądź nie, który bierze udział w projekcie lub na którego projekt może wpływać.</w:t>
      </w:r>
    </w:p>
    <w:p w14:paraId="228017A4" w14:textId="77777777" w:rsidR="00606BDC" w:rsidRDefault="00CD0D4A" w:rsidP="00EA456B">
      <w:pPr>
        <w:pStyle w:val="Nagwek1"/>
      </w:pPr>
      <w:r>
        <w:t>Projekt w kontekście</w:t>
      </w:r>
    </w:p>
    <w:p w14:paraId="2717BAC8" w14:textId="77777777" w:rsidR="00CD0D4A" w:rsidRDefault="005558AD" w:rsidP="008A30F7">
      <w:pPr>
        <w:pStyle w:val="podpowiedzi"/>
      </w:pPr>
      <w:r>
        <w:t>{</w:t>
      </w:r>
      <w:r w:rsidR="003D646E">
        <w:t xml:space="preserve">Opis systemu w </w:t>
      </w:r>
      <w:r w:rsidR="00EA66FA">
        <w:t xml:space="preserve">docelowym </w:t>
      </w:r>
      <w:r w:rsidR="003D646E">
        <w:t xml:space="preserve">środowisku </w:t>
      </w:r>
      <w:r w:rsidR="001C64A8">
        <w:t xml:space="preserve">jego </w:t>
      </w:r>
      <w:r w:rsidR="003D646E">
        <w:t>zastosowania</w:t>
      </w:r>
      <w:r w:rsidR="001C64A8">
        <w:t xml:space="preserve"> </w:t>
      </w:r>
      <w:r w:rsidR="0092175D">
        <w:t>}</w:t>
      </w:r>
    </w:p>
    <w:p w14:paraId="54655A14" w14:textId="77777777" w:rsidR="00606BDC" w:rsidRPr="00A32660" w:rsidRDefault="00CD0D4A" w:rsidP="00365051">
      <w:pPr>
        <w:pStyle w:val="Nagwek2"/>
      </w:pPr>
      <w:r>
        <w:t>Kontekst biznesowy</w:t>
      </w:r>
    </w:p>
    <w:p w14:paraId="4F3D9FC9" w14:textId="435ECD7A" w:rsidR="00606BDC" w:rsidRDefault="00BF2F99" w:rsidP="008A30F7">
      <w:pPr>
        <w:pStyle w:val="podpowiedzi"/>
      </w:pPr>
      <w:r w:rsidRPr="00BF2F99">
        <w:t>System będzie funkcjonować jako platforma internetowa umożliwiająca użytkownikom wypożyczanie aut. Będzie integrować się z bazą danych klientów oraz systemem płatności.</w:t>
      </w:r>
    </w:p>
    <w:p w14:paraId="32D2EE96" w14:textId="08DB2B53" w:rsidR="001C64A8" w:rsidRPr="001C64A8" w:rsidRDefault="00606BDC" w:rsidP="002B5333">
      <w:pPr>
        <w:pStyle w:val="Nagwek2"/>
      </w:pPr>
      <w:r w:rsidRPr="00A32660">
        <w:t xml:space="preserve">Udziałowcy 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1701"/>
        <w:gridCol w:w="7513"/>
      </w:tblGrid>
      <w:tr w:rsidR="00606BDC" w14:paraId="65449862" w14:textId="77777777" w:rsidTr="006C4C06">
        <w:trPr>
          <w:gridBefore w:val="1"/>
          <w:wBefore w:w="70" w:type="dxa"/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117B340" w14:textId="77777777" w:rsidR="00606BDC" w:rsidRPr="005D58FD" w:rsidRDefault="00606BDC" w:rsidP="006F5A48">
            <w:pPr>
              <w:pStyle w:val="wpiswtabeli"/>
            </w:pPr>
            <w:r w:rsidRPr="005D58FD">
              <w:t>KARTA UDZIAŁOWCA</w:t>
            </w:r>
          </w:p>
        </w:tc>
      </w:tr>
      <w:tr w:rsidR="007E2B87" w14:paraId="38B63283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1396C44A" w14:textId="77777777" w:rsidR="007E2B87" w:rsidRPr="005D58FD" w:rsidRDefault="007E2B87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6AC59370" w14:textId="3446244E" w:rsidR="007E2B87" w:rsidRPr="005A5155" w:rsidRDefault="002B5333" w:rsidP="006F5A48">
            <w:pPr>
              <w:pStyle w:val="podpowiedzi"/>
            </w:pPr>
            <w:r w:rsidRPr="002B5333">
              <w:t>UOB 01</w:t>
            </w:r>
          </w:p>
        </w:tc>
      </w:tr>
      <w:tr w:rsidR="007E2B87" w14:paraId="400E15EF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40BCAB20" w14:textId="77777777" w:rsidR="007E2B87" w:rsidRPr="005D58FD" w:rsidRDefault="007E2B87" w:rsidP="006F5A48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20FDB4CE" w14:textId="1E45B571" w:rsidR="007E2B87" w:rsidRDefault="002B5333" w:rsidP="006F5A48">
            <w:pPr>
              <w:pStyle w:val="podpowiedzi"/>
            </w:pPr>
            <w:r w:rsidRPr="002B5333">
              <w:t>Klient wewnętrzny</w:t>
            </w:r>
          </w:p>
        </w:tc>
      </w:tr>
      <w:tr w:rsidR="007E2B87" w14:paraId="329DC0CE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776C3628" w14:textId="77777777" w:rsidR="007E2B87" w:rsidRPr="005D58FD" w:rsidRDefault="007E2B87" w:rsidP="006F5A48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0D668F8D" w14:textId="7EE2F695" w:rsidR="007E2B87" w:rsidRDefault="002B5333" w:rsidP="006F5A48">
            <w:pPr>
              <w:pStyle w:val="podpowiedzi"/>
            </w:pPr>
            <w:r w:rsidRPr="002B5333">
              <w:t>Pracownik działu obsługi klienta</w:t>
            </w:r>
          </w:p>
        </w:tc>
      </w:tr>
      <w:tr w:rsidR="007E2B87" w14:paraId="64622771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68FA7B98" w14:textId="77777777" w:rsidR="007E2B87" w:rsidRPr="005D58FD" w:rsidRDefault="007E2B87" w:rsidP="006F5A48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6C647179" w14:textId="76201CC7" w:rsidR="007E2B87" w:rsidRDefault="002B5333" w:rsidP="006F5A48">
            <w:pPr>
              <w:pStyle w:val="podpowiedzi"/>
            </w:pPr>
            <w:r w:rsidRPr="002B5333">
              <w:t>Ożywiony bezpośredni</w:t>
            </w:r>
          </w:p>
        </w:tc>
      </w:tr>
      <w:tr w:rsidR="007E2B87" w14:paraId="7806EA83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248FF6E4" w14:textId="77777777" w:rsidR="007E2B87" w:rsidRPr="005D58FD" w:rsidRDefault="007E2B87" w:rsidP="006F5A48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41FF3E54" w14:textId="7921A456" w:rsidR="007E2B87" w:rsidRDefault="002B5333" w:rsidP="006F5A48">
            <w:pPr>
              <w:pStyle w:val="podpowiedzi"/>
            </w:pPr>
            <w:r w:rsidRPr="002B5333">
              <w:t>Obsługa klienta</w:t>
            </w:r>
          </w:p>
        </w:tc>
      </w:tr>
      <w:tr w:rsidR="007E2B87" w14:paraId="66AEA357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3C5FA72A" w14:textId="77777777" w:rsidR="007E2B87" w:rsidRPr="005D58FD" w:rsidRDefault="007E2B87" w:rsidP="006F5A48">
            <w:pPr>
              <w:pStyle w:val="tekstwtabeliTNR"/>
            </w:pPr>
            <w:r w:rsidRPr="005D58FD">
              <w:lastRenderedPageBreak/>
              <w:t>Ograniczenia:</w:t>
            </w:r>
          </w:p>
        </w:tc>
        <w:tc>
          <w:tcPr>
            <w:tcW w:w="7513" w:type="dxa"/>
            <w:vAlign w:val="center"/>
          </w:tcPr>
          <w:p w14:paraId="3C9CCE99" w14:textId="1AAA6E4E" w:rsidR="007E2B87" w:rsidRPr="002B5333" w:rsidRDefault="002B5333" w:rsidP="006F5A48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7E2B87" w14:paraId="17236EBB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54BD1FB0" w14:textId="77777777" w:rsidR="007E2B87" w:rsidRPr="005D58FD" w:rsidRDefault="007E2B87" w:rsidP="006F5A48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76759008" w14:textId="175671F1" w:rsidR="007E2B87" w:rsidRPr="002B5333" w:rsidRDefault="002B5333" w:rsidP="00D43452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B5333" w14:paraId="38237B58" w14:textId="77777777" w:rsidTr="006C4C06">
        <w:trPr>
          <w:gridBefore w:val="1"/>
          <w:wBefore w:w="70" w:type="dxa"/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5DC70BFB" w14:textId="5E7677F8" w:rsidR="002B5333" w:rsidRPr="005D58FD" w:rsidRDefault="002B5333" w:rsidP="00B57DB5">
            <w:pPr>
              <w:pStyle w:val="wpiswtabeli"/>
            </w:pPr>
            <w:r w:rsidRPr="005D58FD">
              <w:t>KARTA UDZIAŁOWCA</w:t>
            </w:r>
          </w:p>
        </w:tc>
      </w:tr>
      <w:tr w:rsidR="002B5333" w14:paraId="1C2F781E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443FACAB" w14:textId="77777777" w:rsidR="002B5333" w:rsidRPr="005D58FD" w:rsidRDefault="002B5333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59D003D2" w14:textId="2D745DF4" w:rsidR="002B5333" w:rsidRPr="005A5155" w:rsidRDefault="002B5333" w:rsidP="00B57DB5">
            <w:pPr>
              <w:pStyle w:val="podpowiedzi"/>
            </w:pPr>
            <w:r w:rsidRPr="002B5333">
              <w:t>UNP 01</w:t>
            </w:r>
          </w:p>
        </w:tc>
      </w:tr>
      <w:tr w:rsidR="002B5333" w14:paraId="330DB9CD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641FCECB" w14:textId="77777777" w:rsidR="002B5333" w:rsidRPr="005D58FD" w:rsidRDefault="002B5333" w:rsidP="00B57DB5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334D2EEB" w14:textId="55647F4B" w:rsidR="002B5333" w:rsidRDefault="002B5333" w:rsidP="00B57DB5">
            <w:pPr>
              <w:pStyle w:val="podpowiedzi"/>
            </w:pPr>
            <w:r w:rsidRPr="002B5333">
              <w:t>Baza danych</w:t>
            </w:r>
          </w:p>
        </w:tc>
      </w:tr>
      <w:tr w:rsidR="002B5333" w14:paraId="043A3B5D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309DAB71" w14:textId="77777777" w:rsidR="002B5333" w:rsidRPr="005D58FD" w:rsidRDefault="002B5333" w:rsidP="00B57DB5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2BC6C9D8" w14:textId="7B02E051" w:rsidR="002B5333" w:rsidRDefault="002B5333" w:rsidP="00B57DB5">
            <w:pPr>
              <w:pStyle w:val="podpowiedzi"/>
            </w:pPr>
            <w:r w:rsidRPr="002B5333">
              <w:t>Baza danych klientów i pojazdów</w:t>
            </w:r>
          </w:p>
        </w:tc>
      </w:tr>
      <w:tr w:rsidR="002B5333" w14:paraId="519300DF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490414BC" w14:textId="77777777" w:rsidR="002B5333" w:rsidRPr="005D58FD" w:rsidRDefault="002B5333" w:rsidP="00B57DB5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3C9C41BF" w14:textId="498FE8F8" w:rsidR="002B5333" w:rsidRDefault="002B5333" w:rsidP="00B57DB5">
            <w:pPr>
              <w:pStyle w:val="podpowiedzi"/>
            </w:pPr>
            <w:r w:rsidRPr="002B5333">
              <w:t>Nieożywiony pośredni</w:t>
            </w:r>
          </w:p>
        </w:tc>
      </w:tr>
      <w:tr w:rsidR="002B5333" w14:paraId="3542B0F2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0F95459A" w14:textId="77777777" w:rsidR="002B5333" w:rsidRPr="005D58FD" w:rsidRDefault="002B5333" w:rsidP="00B57DB5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6C9BEF92" w14:textId="5E785692" w:rsidR="002B5333" w:rsidRDefault="00EF169B" w:rsidP="00B57DB5">
            <w:pPr>
              <w:pStyle w:val="podpowiedzi"/>
            </w:pPr>
            <w:r w:rsidRPr="00EF169B">
              <w:t>Techniczny</w:t>
            </w:r>
          </w:p>
        </w:tc>
      </w:tr>
      <w:tr w:rsidR="002B5333" w14:paraId="518DD1C7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5A8B05F6" w14:textId="77777777" w:rsidR="002B5333" w:rsidRPr="005D58FD" w:rsidRDefault="002B5333" w:rsidP="00B57DB5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2270843D" w14:textId="499DFFB2" w:rsidR="002B5333" w:rsidRPr="00EF169B" w:rsidRDefault="00EF169B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B5333" w14:paraId="3ED43E69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48B5B348" w14:textId="77777777" w:rsidR="002B5333" w:rsidRPr="005D58FD" w:rsidRDefault="002B5333" w:rsidP="00B57DB5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7DABB1E3" w14:textId="4D6735A4" w:rsidR="002B5333" w:rsidRPr="00EF169B" w:rsidRDefault="00EF169B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B5333" w14:paraId="7BBE5CF9" w14:textId="77777777" w:rsidTr="006C4C06">
        <w:trPr>
          <w:gridBefore w:val="1"/>
          <w:wBefore w:w="70" w:type="dxa"/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F6B202D" w14:textId="77777777" w:rsidR="002B5333" w:rsidRPr="005D58FD" w:rsidRDefault="002B5333" w:rsidP="00B57DB5">
            <w:pPr>
              <w:pStyle w:val="wpiswtabeli"/>
            </w:pPr>
            <w:r w:rsidRPr="005D58FD">
              <w:t>KARTA UDZIAŁOWCA</w:t>
            </w:r>
          </w:p>
        </w:tc>
      </w:tr>
      <w:tr w:rsidR="002B5333" w14:paraId="1C475BC0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5101BBC2" w14:textId="77777777" w:rsidR="002B5333" w:rsidRPr="005D58FD" w:rsidRDefault="002B5333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4A8CF2B1" w14:textId="493B93F8" w:rsidR="002B5333" w:rsidRPr="005A5155" w:rsidRDefault="00EF169B" w:rsidP="00B57DB5">
            <w:pPr>
              <w:pStyle w:val="podpowiedzi"/>
            </w:pPr>
            <w:r w:rsidRPr="00EF169B">
              <w:t>UOB 02</w:t>
            </w:r>
          </w:p>
        </w:tc>
      </w:tr>
      <w:tr w:rsidR="002B5333" w14:paraId="68376DF4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78979A5B" w14:textId="77777777" w:rsidR="002B5333" w:rsidRPr="005D58FD" w:rsidRDefault="002B5333" w:rsidP="00B57DB5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6B098B71" w14:textId="4BC57EDD" w:rsidR="002B5333" w:rsidRDefault="00EF169B" w:rsidP="00B57DB5">
            <w:pPr>
              <w:pStyle w:val="podpowiedzi"/>
            </w:pPr>
            <w:r w:rsidRPr="00EF169B">
              <w:t>Administrator</w:t>
            </w:r>
          </w:p>
        </w:tc>
      </w:tr>
      <w:tr w:rsidR="002B5333" w14:paraId="7A0D53F2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318205E1" w14:textId="77777777" w:rsidR="002B5333" w:rsidRPr="005D58FD" w:rsidRDefault="002B5333" w:rsidP="00B57DB5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64285337" w14:textId="0D8495C2" w:rsidR="002B5333" w:rsidRDefault="00EF169B" w:rsidP="00B57DB5">
            <w:pPr>
              <w:pStyle w:val="podpowiedzi"/>
            </w:pPr>
            <w:r w:rsidRPr="00EF169B">
              <w:t>Osoba zarządzająca systemem</w:t>
            </w:r>
          </w:p>
        </w:tc>
      </w:tr>
      <w:tr w:rsidR="002B5333" w14:paraId="52A9DEF5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6C5A6B7D" w14:textId="77777777" w:rsidR="002B5333" w:rsidRPr="005D58FD" w:rsidRDefault="002B5333" w:rsidP="00B57DB5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63DA8EEC" w14:textId="244D799A" w:rsidR="002B5333" w:rsidRDefault="00EF169B" w:rsidP="00B57DB5">
            <w:pPr>
              <w:pStyle w:val="podpowiedzi"/>
            </w:pPr>
            <w:r w:rsidRPr="00EF169B">
              <w:t>Ożywiony bezpośredni</w:t>
            </w:r>
          </w:p>
        </w:tc>
      </w:tr>
      <w:tr w:rsidR="002B5333" w14:paraId="6D6AC683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59DB3412" w14:textId="77777777" w:rsidR="002B5333" w:rsidRPr="005D58FD" w:rsidRDefault="002B5333" w:rsidP="00B57DB5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496972ED" w14:textId="3FBE9457" w:rsidR="002B5333" w:rsidRDefault="00EF169B" w:rsidP="00B57DB5">
            <w:pPr>
              <w:pStyle w:val="podpowiedzi"/>
            </w:pPr>
            <w:r w:rsidRPr="00EF169B">
              <w:t>Zarządzanie systemem</w:t>
            </w:r>
          </w:p>
        </w:tc>
      </w:tr>
      <w:tr w:rsidR="002B5333" w14:paraId="319F8F4F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344E7651" w14:textId="77777777" w:rsidR="002B5333" w:rsidRPr="005D58FD" w:rsidRDefault="002B5333" w:rsidP="00B57DB5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411DDC77" w14:textId="0D4DB65C" w:rsidR="002B5333" w:rsidRPr="00EF169B" w:rsidRDefault="00EF169B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B5333" w14:paraId="217A231F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51498784" w14:textId="77777777" w:rsidR="002B5333" w:rsidRPr="005D58FD" w:rsidRDefault="002B5333" w:rsidP="00B57DB5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0CE0A72D" w14:textId="79599859" w:rsidR="002B5333" w:rsidRPr="00EF169B" w:rsidRDefault="00EF169B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B5333" w14:paraId="1584B45C" w14:textId="77777777" w:rsidTr="006C4C06">
        <w:trPr>
          <w:gridBefore w:val="1"/>
          <w:wBefore w:w="70" w:type="dxa"/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5A21175" w14:textId="77777777" w:rsidR="002B5333" w:rsidRPr="005D58FD" w:rsidRDefault="002B5333" w:rsidP="00B57DB5">
            <w:pPr>
              <w:pStyle w:val="wpiswtabeli"/>
            </w:pPr>
            <w:r w:rsidRPr="005D58FD">
              <w:t>KARTA UDZIAŁOWCA</w:t>
            </w:r>
          </w:p>
        </w:tc>
      </w:tr>
      <w:tr w:rsidR="002B5333" w14:paraId="748B8C7C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1F07F4C2" w14:textId="77777777" w:rsidR="002B5333" w:rsidRPr="005D58FD" w:rsidRDefault="002B5333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0F4566F5" w14:textId="189347A8" w:rsidR="002B5333" w:rsidRPr="005A5155" w:rsidRDefault="00614D4F" w:rsidP="00B57DB5">
            <w:pPr>
              <w:pStyle w:val="podpowiedzi"/>
            </w:pPr>
            <w:r w:rsidRPr="00614D4F">
              <w:t>UOB 03</w:t>
            </w:r>
          </w:p>
        </w:tc>
      </w:tr>
      <w:tr w:rsidR="002B5333" w14:paraId="15023404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289955D4" w14:textId="77777777" w:rsidR="002B5333" w:rsidRPr="005D58FD" w:rsidRDefault="002B5333" w:rsidP="00B57DB5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1D7E6555" w14:textId="293FED89" w:rsidR="002B5333" w:rsidRDefault="00614D4F" w:rsidP="00B57DB5">
            <w:pPr>
              <w:pStyle w:val="podpowiedzi"/>
            </w:pPr>
            <w:r w:rsidRPr="00614D4F">
              <w:t>Marketingowiec</w:t>
            </w:r>
          </w:p>
        </w:tc>
      </w:tr>
      <w:tr w:rsidR="002B5333" w14:paraId="6081FCDD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10923188" w14:textId="77777777" w:rsidR="002B5333" w:rsidRPr="005D58FD" w:rsidRDefault="002B5333" w:rsidP="00B57DB5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5382EB19" w14:textId="0ABF3C34" w:rsidR="002B5333" w:rsidRDefault="00614D4F" w:rsidP="00B57DB5">
            <w:pPr>
              <w:pStyle w:val="podpowiedzi"/>
            </w:pPr>
            <w:r w:rsidRPr="00614D4F">
              <w:t>Osoba odpowiedzialna za promocję usługi</w:t>
            </w:r>
          </w:p>
        </w:tc>
      </w:tr>
      <w:tr w:rsidR="002B5333" w14:paraId="039820AC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75CEA1DE" w14:textId="77777777" w:rsidR="002B5333" w:rsidRPr="005D58FD" w:rsidRDefault="002B5333" w:rsidP="00B57DB5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1324BDF5" w14:textId="31653BDC" w:rsidR="002B5333" w:rsidRDefault="00614D4F" w:rsidP="00B57DB5">
            <w:pPr>
              <w:pStyle w:val="podpowiedzi"/>
            </w:pPr>
            <w:r w:rsidRPr="00614D4F">
              <w:t>Ożywiony bezpośredni</w:t>
            </w:r>
          </w:p>
        </w:tc>
      </w:tr>
      <w:tr w:rsidR="002B5333" w14:paraId="4E35D8C4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7E2A1097" w14:textId="77777777" w:rsidR="002B5333" w:rsidRPr="005D58FD" w:rsidRDefault="002B5333" w:rsidP="00B57DB5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2ECB7435" w14:textId="0A2029CB" w:rsidR="002B5333" w:rsidRDefault="00614D4F" w:rsidP="00B57DB5">
            <w:pPr>
              <w:pStyle w:val="podpowiedzi"/>
            </w:pPr>
            <w:r w:rsidRPr="00614D4F">
              <w:t>Marketing</w:t>
            </w:r>
          </w:p>
        </w:tc>
      </w:tr>
      <w:tr w:rsidR="002B5333" w14:paraId="59F84AA5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02C9A3EF" w14:textId="77777777" w:rsidR="002B5333" w:rsidRPr="005D58FD" w:rsidRDefault="002B5333" w:rsidP="00B57DB5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0CA2BB4E" w14:textId="0EF00E7E" w:rsidR="002B5333" w:rsidRPr="00614D4F" w:rsidRDefault="00614D4F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B5333" w14:paraId="63524ECE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25548C54" w14:textId="77777777" w:rsidR="002B5333" w:rsidRPr="005D58FD" w:rsidRDefault="002B5333" w:rsidP="00B57DB5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37982864" w14:textId="2A689EAA" w:rsidR="002B5333" w:rsidRPr="00614D4F" w:rsidRDefault="00614D4F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B5333" w14:paraId="6BB8700C" w14:textId="77777777" w:rsidTr="006C4C06">
        <w:trPr>
          <w:gridBefore w:val="1"/>
          <w:wBefore w:w="70" w:type="dxa"/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14:paraId="67A623CD" w14:textId="77777777" w:rsidR="002B5333" w:rsidRPr="005D58FD" w:rsidRDefault="002B5333" w:rsidP="00B57DB5">
            <w:pPr>
              <w:pStyle w:val="wpiswtabeli"/>
            </w:pPr>
            <w:r w:rsidRPr="005D58FD">
              <w:t>KARTA UDZIAŁOWCA</w:t>
            </w:r>
          </w:p>
        </w:tc>
      </w:tr>
      <w:tr w:rsidR="002B5333" w14:paraId="401E02DD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1DAF70E0" w14:textId="77777777" w:rsidR="002B5333" w:rsidRPr="005D58FD" w:rsidRDefault="002B5333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6E8A063B" w14:textId="6BADF1C8" w:rsidR="002B5333" w:rsidRPr="005A5155" w:rsidRDefault="00614D4F" w:rsidP="00B57DB5">
            <w:pPr>
              <w:pStyle w:val="podpowiedzi"/>
            </w:pPr>
            <w:r w:rsidRPr="00614D4F">
              <w:t>UNP 02</w:t>
            </w:r>
          </w:p>
        </w:tc>
      </w:tr>
      <w:tr w:rsidR="002B5333" w14:paraId="3708EC10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5A60B4D2" w14:textId="77777777" w:rsidR="002B5333" w:rsidRPr="005D58FD" w:rsidRDefault="002B5333" w:rsidP="00B57DB5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4B05C2A4" w14:textId="0DD4876C" w:rsidR="002B5333" w:rsidRDefault="00614D4F" w:rsidP="00B57DB5">
            <w:pPr>
              <w:pStyle w:val="podpowiedzi"/>
            </w:pPr>
            <w:r w:rsidRPr="00614D4F">
              <w:t>Serwer</w:t>
            </w:r>
          </w:p>
        </w:tc>
      </w:tr>
      <w:tr w:rsidR="002B5333" w14:paraId="6BD1C556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6C54FD86" w14:textId="77777777" w:rsidR="002B5333" w:rsidRPr="005D58FD" w:rsidRDefault="002B5333" w:rsidP="00B57DB5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138EE41C" w14:textId="59C6630B" w:rsidR="002B5333" w:rsidRDefault="00614D4F" w:rsidP="00B57DB5">
            <w:pPr>
              <w:pStyle w:val="podpowiedzi"/>
            </w:pPr>
            <w:r w:rsidRPr="00614D4F">
              <w:t>Serwer hostingowy dla aplikacji</w:t>
            </w:r>
          </w:p>
        </w:tc>
      </w:tr>
      <w:tr w:rsidR="002B5333" w14:paraId="18A82B38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698C52CD" w14:textId="77777777" w:rsidR="002B5333" w:rsidRPr="005D58FD" w:rsidRDefault="002B5333" w:rsidP="00B57DB5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4751654E" w14:textId="0A4BFE0A" w:rsidR="002B5333" w:rsidRDefault="00614D4F" w:rsidP="00B57DB5">
            <w:pPr>
              <w:pStyle w:val="podpowiedzi"/>
            </w:pPr>
            <w:r w:rsidRPr="00614D4F">
              <w:t>Nieożywiony pośredni</w:t>
            </w:r>
          </w:p>
        </w:tc>
      </w:tr>
      <w:tr w:rsidR="002B5333" w14:paraId="6349D04A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068EBA92" w14:textId="77777777" w:rsidR="002B5333" w:rsidRPr="005D58FD" w:rsidRDefault="002B5333" w:rsidP="00B57DB5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2C98217F" w14:textId="77C9FE56" w:rsidR="002B5333" w:rsidRDefault="00614D4F" w:rsidP="00B57DB5">
            <w:pPr>
              <w:pStyle w:val="podpowiedzi"/>
            </w:pPr>
            <w:r w:rsidRPr="00614D4F">
              <w:t>Techniczny</w:t>
            </w:r>
          </w:p>
        </w:tc>
      </w:tr>
      <w:tr w:rsidR="002B5333" w14:paraId="76727EBD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21C887D8" w14:textId="77777777" w:rsidR="002B5333" w:rsidRPr="005D58FD" w:rsidRDefault="002B5333" w:rsidP="00B57DB5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25101E98" w14:textId="1B2F0FE6" w:rsidR="002B5333" w:rsidRPr="00614D4F" w:rsidRDefault="00614D4F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2B5333" w14:paraId="3736B042" w14:textId="77777777" w:rsidTr="006C4C06">
        <w:trPr>
          <w:gridBefore w:val="1"/>
          <w:wBefore w:w="70" w:type="dxa"/>
        </w:trPr>
        <w:tc>
          <w:tcPr>
            <w:tcW w:w="1701" w:type="dxa"/>
            <w:shd w:val="clear" w:color="auto" w:fill="D9D9D9"/>
            <w:vAlign w:val="center"/>
          </w:tcPr>
          <w:p w14:paraId="21750A7A" w14:textId="77777777" w:rsidR="002B5333" w:rsidRPr="005D58FD" w:rsidRDefault="002B5333" w:rsidP="00B57DB5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221FC0DD" w14:textId="77819855" w:rsidR="002B5333" w:rsidRPr="00614D4F" w:rsidRDefault="00614D4F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C4C06" w:rsidRPr="005D58FD" w14:paraId="3585CB91" w14:textId="77777777" w:rsidTr="006C4C06">
        <w:trPr>
          <w:cantSplit/>
        </w:trPr>
        <w:tc>
          <w:tcPr>
            <w:tcW w:w="9284" w:type="dxa"/>
            <w:gridSpan w:val="3"/>
            <w:shd w:val="clear" w:color="auto" w:fill="D9D9D9"/>
            <w:vAlign w:val="center"/>
          </w:tcPr>
          <w:p w14:paraId="053DF8FE" w14:textId="77777777" w:rsidR="006C4C06" w:rsidRPr="005D58FD" w:rsidRDefault="006C4C06" w:rsidP="00B57DB5">
            <w:pPr>
              <w:pStyle w:val="wpiswtabeli"/>
            </w:pPr>
            <w:r w:rsidRPr="005D58FD">
              <w:t>KARTA UDZIAŁOWCA</w:t>
            </w:r>
          </w:p>
        </w:tc>
      </w:tr>
      <w:tr w:rsidR="006C4C06" w:rsidRPr="005A5155" w14:paraId="4C54DA8D" w14:textId="77777777" w:rsidTr="006C4C06">
        <w:tc>
          <w:tcPr>
            <w:tcW w:w="1771" w:type="dxa"/>
            <w:gridSpan w:val="2"/>
            <w:shd w:val="clear" w:color="auto" w:fill="D9D9D9"/>
            <w:vAlign w:val="center"/>
          </w:tcPr>
          <w:p w14:paraId="68DF425B" w14:textId="77777777" w:rsidR="006C4C06" w:rsidRPr="005D58FD" w:rsidRDefault="006C4C06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14:paraId="58017E3D" w14:textId="11DC027F" w:rsidR="006C4C06" w:rsidRPr="005A5155" w:rsidRDefault="006C4C06" w:rsidP="00B57DB5">
            <w:pPr>
              <w:pStyle w:val="podpowiedzi"/>
            </w:pPr>
            <w:r>
              <w:t>UOB4</w:t>
            </w:r>
          </w:p>
        </w:tc>
      </w:tr>
      <w:tr w:rsidR="006C4C06" w14:paraId="79AF5CC8" w14:textId="77777777" w:rsidTr="006C4C06">
        <w:tc>
          <w:tcPr>
            <w:tcW w:w="1771" w:type="dxa"/>
            <w:gridSpan w:val="2"/>
            <w:shd w:val="clear" w:color="auto" w:fill="D9D9D9"/>
            <w:vAlign w:val="center"/>
          </w:tcPr>
          <w:p w14:paraId="6E513EBE" w14:textId="77777777" w:rsidR="006C4C06" w:rsidRPr="005D58FD" w:rsidRDefault="006C4C06" w:rsidP="00B57DB5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14:paraId="3DE0F1F7" w14:textId="10619F8F" w:rsidR="006C4C06" w:rsidRDefault="006C4C06" w:rsidP="00B57DB5">
            <w:pPr>
              <w:pStyle w:val="podpowiedzi"/>
            </w:pPr>
            <w:r>
              <w:t>Programista</w:t>
            </w:r>
          </w:p>
        </w:tc>
      </w:tr>
      <w:tr w:rsidR="006C4C06" w14:paraId="115E7AE3" w14:textId="77777777" w:rsidTr="006C4C06">
        <w:tc>
          <w:tcPr>
            <w:tcW w:w="1771" w:type="dxa"/>
            <w:gridSpan w:val="2"/>
            <w:shd w:val="clear" w:color="auto" w:fill="D9D9D9"/>
            <w:vAlign w:val="center"/>
          </w:tcPr>
          <w:p w14:paraId="57874C81" w14:textId="77777777" w:rsidR="006C4C06" w:rsidRPr="005D58FD" w:rsidRDefault="006C4C06" w:rsidP="00B57DB5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14:paraId="7C8EE7C5" w14:textId="40853FC5" w:rsidR="006C4C06" w:rsidRDefault="006C4C06" w:rsidP="00B57DB5">
            <w:pPr>
              <w:pStyle w:val="podpowiedzi"/>
            </w:pPr>
            <w:r>
              <w:t>Osoba odpowiedzialna za napisanie kodu aplikacji</w:t>
            </w:r>
          </w:p>
        </w:tc>
      </w:tr>
      <w:tr w:rsidR="006C4C06" w14:paraId="3D4976C1" w14:textId="77777777" w:rsidTr="006C4C06">
        <w:tc>
          <w:tcPr>
            <w:tcW w:w="1771" w:type="dxa"/>
            <w:gridSpan w:val="2"/>
            <w:shd w:val="clear" w:color="auto" w:fill="D9D9D9"/>
            <w:vAlign w:val="center"/>
          </w:tcPr>
          <w:p w14:paraId="709D15ED" w14:textId="77777777" w:rsidR="006C4C06" w:rsidRPr="005D58FD" w:rsidRDefault="006C4C06" w:rsidP="00B57DB5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14:paraId="555F1F88" w14:textId="6D5041F7" w:rsidR="006C4C06" w:rsidRDefault="00FC06DD" w:rsidP="00B57DB5">
            <w:pPr>
              <w:pStyle w:val="podpowiedzi"/>
            </w:pPr>
            <w:r>
              <w:t>Ożywiony pośredni</w:t>
            </w:r>
          </w:p>
        </w:tc>
      </w:tr>
      <w:tr w:rsidR="006C4C06" w14:paraId="2B5B968E" w14:textId="77777777" w:rsidTr="006C4C06">
        <w:tc>
          <w:tcPr>
            <w:tcW w:w="1771" w:type="dxa"/>
            <w:gridSpan w:val="2"/>
            <w:shd w:val="clear" w:color="auto" w:fill="D9D9D9"/>
            <w:vAlign w:val="center"/>
          </w:tcPr>
          <w:p w14:paraId="465D957E" w14:textId="77777777" w:rsidR="006C4C06" w:rsidRPr="005D58FD" w:rsidRDefault="006C4C06" w:rsidP="00B57DB5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14:paraId="0F3CD247" w14:textId="77777777" w:rsidR="006C4C06" w:rsidRDefault="006C4C06" w:rsidP="00B57DB5">
            <w:pPr>
              <w:pStyle w:val="podpowiedzi"/>
            </w:pPr>
            <w:r w:rsidRPr="00614D4F">
              <w:t>Techniczny</w:t>
            </w:r>
          </w:p>
        </w:tc>
      </w:tr>
      <w:tr w:rsidR="006C4C06" w:rsidRPr="00614D4F" w14:paraId="15337D1B" w14:textId="77777777" w:rsidTr="006C4C06">
        <w:tc>
          <w:tcPr>
            <w:tcW w:w="1771" w:type="dxa"/>
            <w:gridSpan w:val="2"/>
            <w:shd w:val="clear" w:color="auto" w:fill="D9D9D9"/>
            <w:vAlign w:val="center"/>
          </w:tcPr>
          <w:p w14:paraId="73AB983B" w14:textId="77777777" w:rsidR="006C4C06" w:rsidRPr="005D58FD" w:rsidRDefault="006C4C06" w:rsidP="00B57DB5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14:paraId="18FBF6B0" w14:textId="77777777" w:rsidR="006C4C06" w:rsidRPr="00614D4F" w:rsidRDefault="006C4C06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C4C06" w:rsidRPr="00614D4F" w14:paraId="65A82260" w14:textId="77777777" w:rsidTr="006C4C06">
        <w:tc>
          <w:tcPr>
            <w:tcW w:w="1771" w:type="dxa"/>
            <w:gridSpan w:val="2"/>
            <w:shd w:val="clear" w:color="auto" w:fill="D9D9D9"/>
            <w:vAlign w:val="center"/>
          </w:tcPr>
          <w:p w14:paraId="73532D01" w14:textId="77777777" w:rsidR="006C4C06" w:rsidRPr="005D58FD" w:rsidRDefault="006C4C06" w:rsidP="00B57DB5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14:paraId="58F2620B" w14:textId="77777777" w:rsidR="006C4C06" w:rsidRPr="00614D4F" w:rsidRDefault="006C4C06" w:rsidP="00B57DB5">
            <w:pPr>
              <w:pStyle w:val="podpowiedzi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57B3DEE6" w14:textId="77777777" w:rsidR="002B5333" w:rsidRPr="006C4C06" w:rsidRDefault="002B5333" w:rsidP="006C4C06">
      <w:pPr>
        <w:pStyle w:val="Nagwek2"/>
        <w:numPr>
          <w:ilvl w:val="0"/>
          <w:numId w:val="0"/>
        </w:numPr>
        <w:ind w:left="578" w:hanging="578"/>
      </w:pPr>
    </w:p>
    <w:p w14:paraId="26FE18C4" w14:textId="77777777" w:rsidR="00606BDC" w:rsidRDefault="00606BDC" w:rsidP="00EA456B">
      <w:pPr>
        <w:pStyle w:val="Nagwek1"/>
      </w:pPr>
      <w:r>
        <w:t>Wymagania</w:t>
      </w:r>
    </w:p>
    <w:p w14:paraId="7D08E7F9" w14:textId="77777777" w:rsidR="00606BDC" w:rsidRDefault="00606BDC" w:rsidP="008A30F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r w:rsidR="00AC04D3">
        <w:t>poza</w:t>
      </w:r>
      <w:r w:rsidR="000040C8">
        <w:t xml:space="preserve">funkcjonalne;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14:paraId="59B83451" w14:textId="77777777" w:rsidR="00606BDC" w:rsidRDefault="00DB41CB" w:rsidP="00365051">
      <w:pPr>
        <w:pStyle w:val="Nagwek2"/>
      </w:pPr>
      <w:r>
        <w:t>Wymagania ogólne</w:t>
      </w:r>
      <w:r w:rsidR="00351C9C">
        <w:t xml:space="preserve"> i dziedzinowe</w:t>
      </w:r>
    </w:p>
    <w:p w14:paraId="0ABBE0D2" w14:textId="669FAF69" w:rsidR="00DB41CB" w:rsidRDefault="00DB41CB" w:rsidP="008A30F7">
      <w:pPr>
        <w:pStyle w:val="podpowiedzi"/>
      </w:pPr>
      <w:r>
        <w:t>{</w:t>
      </w:r>
      <w:r w:rsidR="00351C9C">
        <w:t>Doprecyzowanie ce</w:t>
      </w:r>
      <w:r w:rsidR="00135145">
        <w:t>l</w:t>
      </w:r>
      <w:r w:rsidR="00351C9C">
        <w:t xml:space="preserve">ów projektu / przedsięwzięcia zdefiniowanych na etapie zlecenia projektu / założeń wstępnych (KP, DZW). Wymagania ogólne / biznesowe </w:t>
      </w:r>
      <w:r w:rsidR="000040C8">
        <w:t xml:space="preserve">/ dziedzinowe  pokazują </w:t>
      </w:r>
      <w:r w:rsidR="00351C9C">
        <w:t>system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 xml:space="preserve">np. edukacja, finanse itp </w:t>
      </w:r>
      <w:r w:rsidR="000040C8">
        <w:t>(</w:t>
      </w:r>
      <w:r w:rsidR="00351C9C">
        <w:t>mogą wymagać uwzględnienie specyficznych przepisów</w:t>
      </w:r>
      <w:r w:rsidR="000040C8">
        <w:t xml:space="preserve"> </w:t>
      </w:r>
      <w:r w:rsidR="00351C9C">
        <w:t>i zasad)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5B4BDD" w:rsidRPr="005D58FD" w14:paraId="180732CE" w14:textId="77777777" w:rsidTr="005B4BDD">
        <w:trPr>
          <w:cantSplit/>
          <w:trHeight w:val="467"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7DDCBB37" w14:textId="77777777" w:rsidR="005B4BDD" w:rsidRPr="005D58FD" w:rsidRDefault="005B4BDD" w:rsidP="00B57DB5">
            <w:pPr>
              <w:pStyle w:val="wpiswtabeli"/>
            </w:pPr>
            <w:r w:rsidRPr="005D58FD">
              <w:t>KARTA WYMAGANIA</w:t>
            </w:r>
          </w:p>
        </w:tc>
      </w:tr>
      <w:tr w:rsidR="005B4BDD" w14:paraId="495B761C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734CC32" w14:textId="77777777" w:rsidR="005B4BDD" w:rsidRPr="005D58FD" w:rsidRDefault="005B4BDD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6F8A7F51" w14:textId="3626F7E2" w:rsidR="005B4BDD" w:rsidRPr="005A5155" w:rsidRDefault="005B4BDD" w:rsidP="00B57DB5">
            <w:pPr>
              <w:pStyle w:val="podpowiedzi"/>
            </w:pPr>
            <w:r>
              <w:t>W</w:t>
            </w:r>
            <w:r w:rsidR="005B1A30">
              <w:t>0</w:t>
            </w:r>
            <w:r>
              <w:t>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2F432882" w14:textId="77777777" w:rsidR="005B4BDD" w:rsidRPr="005D58FD" w:rsidRDefault="005B4BDD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3E75D439" w14:textId="7DF32CB2" w:rsidR="005B4BDD" w:rsidRDefault="00130F10" w:rsidP="00B57DB5">
            <w:pPr>
              <w:pStyle w:val="podpowiedzi"/>
            </w:pPr>
            <w:r>
              <w:t>M</w:t>
            </w:r>
          </w:p>
        </w:tc>
      </w:tr>
      <w:tr w:rsidR="005B4BDD" w14:paraId="3EFC5B09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4CEDD1F" w14:textId="77777777" w:rsidR="005B4BDD" w:rsidRPr="005D58FD" w:rsidRDefault="005B4BDD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1F05DD02" w14:textId="19F6B081" w:rsidR="005B4BDD" w:rsidRDefault="00130F10" w:rsidP="00B57DB5">
            <w:pPr>
              <w:pStyle w:val="podpowiedzi"/>
            </w:pPr>
            <w:r w:rsidRPr="00130F10">
              <w:t>Rejestracja użytkownika</w:t>
            </w:r>
          </w:p>
        </w:tc>
      </w:tr>
      <w:tr w:rsidR="005B4BDD" w14:paraId="0119D9F4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3D42C8" w14:textId="77777777" w:rsidR="005B4BDD" w:rsidRPr="005D58FD" w:rsidRDefault="005B4BDD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337DCAE" w14:textId="05127061" w:rsidR="005B4BDD" w:rsidRDefault="00130F10" w:rsidP="00B57DB5">
            <w:pPr>
              <w:pStyle w:val="podpowiedzi"/>
            </w:pPr>
            <w:r w:rsidRPr="00130F10">
              <w:t>Użytkownicy powinni mieć możliwość rejestracji konta w celu korzystania z usług serwisu.</w:t>
            </w:r>
          </w:p>
        </w:tc>
      </w:tr>
      <w:tr w:rsidR="005B4BDD" w14:paraId="368B6EC1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7CB17D7" w14:textId="77777777" w:rsidR="005B4BDD" w:rsidRPr="005D58FD" w:rsidRDefault="005B4BDD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255E87C6" w14:textId="1A328F86" w:rsidR="005B4BDD" w:rsidRDefault="00130F10" w:rsidP="00B57DB5">
            <w:pPr>
              <w:pStyle w:val="podpowiedzi"/>
            </w:pPr>
            <w:r w:rsidRPr="00130F10">
              <w:t>Klient wewnętrzny</w:t>
            </w:r>
          </w:p>
        </w:tc>
      </w:tr>
      <w:tr w:rsidR="005B4BDD" w14:paraId="2509BB65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E24A1F4" w14:textId="77777777" w:rsidR="005B4BDD" w:rsidRPr="005D58FD" w:rsidRDefault="005B4BDD" w:rsidP="00B57DB5">
            <w:pPr>
              <w:pStyle w:val="tekstwtabeliTNR"/>
            </w:pPr>
            <w:r w:rsidRPr="005D58FD">
              <w:lastRenderedPageBreak/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7E65DE2F" w14:textId="20B8C63F" w:rsidR="005B4BDD" w:rsidRDefault="00130F10" w:rsidP="00B57DB5">
            <w:pPr>
              <w:pStyle w:val="podpowiedzi"/>
            </w:pPr>
            <w:r>
              <w:t>-</w:t>
            </w:r>
          </w:p>
        </w:tc>
      </w:tr>
    </w:tbl>
    <w:p w14:paraId="55E99A99" w14:textId="77777777" w:rsidR="005B4BDD" w:rsidRDefault="005B4BDD" w:rsidP="005B4BD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5B4BDD" w:rsidRPr="005D58FD" w14:paraId="3D5BD959" w14:textId="77777777" w:rsidTr="005B4BDD">
        <w:trPr>
          <w:cantSplit/>
          <w:trHeight w:val="467"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D2D4925" w14:textId="77777777" w:rsidR="005B4BDD" w:rsidRPr="005D58FD" w:rsidRDefault="005B4BDD" w:rsidP="00B57DB5">
            <w:pPr>
              <w:pStyle w:val="wpiswtabeli"/>
            </w:pPr>
            <w:r w:rsidRPr="005D58FD">
              <w:t>KARTA WYMAGANIA</w:t>
            </w:r>
          </w:p>
        </w:tc>
      </w:tr>
      <w:tr w:rsidR="005B4BDD" w14:paraId="4629A8CE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7ADFB0F" w14:textId="77777777" w:rsidR="005B4BDD" w:rsidRPr="005D58FD" w:rsidRDefault="005B4BDD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38852C1E" w14:textId="63DBCDA6" w:rsidR="005B4BDD" w:rsidRPr="005A5155" w:rsidRDefault="005B4BDD" w:rsidP="00B57DB5">
            <w:pPr>
              <w:pStyle w:val="podpowiedzi"/>
            </w:pPr>
            <w:r>
              <w:t>W</w:t>
            </w:r>
            <w:r w:rsidR="005B1A30">
              <w:t>0</w:t>
            </w:r>
            <w: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67FA412E" w14:textId="77777777" w:rsidR="005B4BDD" w:rsidRPr="005D58FD" w:rsidRDefault="005B4BDD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06A36A17" w14:textId="613D0B9B" w:rsidR="005B4BDD" w:rsidRDefault="00130F10" w:rsidP="00B57DB5">
            <w:pPr>
              <w:pStyle w:val="podpowiedzi"/>
            </w:pPr>
            <w:r>
              <w:t>S</w:t>
            </w:r>
          </w:p>
        </w:tc>
      </w:tr>
      <w:tr w:rsidR="005B4BDD" w14:paraId="3B8AFD66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73DC65F" w14:textId="77777777" w:rsidR="005B4BDD" w:rsidRPr="005D58FD" w:rsidRDefault="005B4BDD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7EFF4B1" w14:textId="56168177" w:rsidR="005B4BDD" w:rsidRDefault="00130F10" w:rsidP="00B57DB5">
            <w:pPr>
              <w:pStyle w:val="podpowiedzi"/>
            </w:pPr>
            <w:r w:rsidRPr="00130F10">
              <w:t>System płatności</w:t>
            </w:r>
          </w:p>
        </w:tc>
      </w:tr>
      <w:tr w:rsidR="005B4BDD" w14:paraId="0BF83E0F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E27F663" w14:textId="77777777" w:rsidR="005B4BDD" w:rsidRPr="005D58FD" w:rsidRDefault="005B4BDD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E2426FB" w14:textId="3D013637" w:rsidR="005B4BDD" w:rsidRDefault="00130F10" w:rsidP="00B57DB5">
            <w:pPr>
              <w:pStyle w:val="podpowiedzi"/>
            </w:pPr>
            <w:r w:rsidRPr="00130F10">
              <w:t>System musi obsługiwać płatności online za wypożyczenie auta.</w:t>
            </w:r>
          </w:p>
        </w:tc>
      </w:tr>
      <w:tr w:rsidR="005B4BDD" w14:paraId="012C21DD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D7174E1" w14:textId="77777777" w:rsidR="005B4BDD" w:rsidRPr="005D58FD" w:rsidRDefault="005B4BDD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49DB4C2" w14:textId="3ADD41A7" w:rsidR="005B4BDD" w:rsidRDefault="00130F10" w:rsidP="00B57DB5">
            <w:pPr>
              <w:pStyle w:val="podpowiedzi"/>
            </w:pPr>
            <w:r w:rsidRPr="00130F10">
              <w:t>Klient wewnętrzny</w:t>
            </w:r>
          </w:p>
        </w:tc>
      </w:tr>
      <w:tr w:rsidR="005B4BDD" w14:paraId="7CBAE2F7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51BD548" w14:textId="77777777" w:rsidR="005B4BDD" w:rsidRPr="005D58FD" w:rsidRDefault="005B4BDD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67D1F542" w14:textId="552C8839" w:rsidR="005B4BDD" w:rsidRDefault="00130F10" w:rsidP="00B57DB5">
            <w:pPr>
              <w:pStyle w:val="podpowiedzi"/>
            </w:pPr>
            <w:r>
              <w:t>-</w:t>
            </w:r>
          </w:p>
        </w:tc>
      </w:tr>
    </w:tbl>
    <w:p w14:paraId="6072BF99" w14:textId="77777777" w:rsidR="005B4BDD" w:rsidRDefault="005B4BDD" w:rsidP="005B4BD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5B4BDD" w:rsidRPr="005D58FD" w14:paraId="0B3CC5B3" w14:textId="77777777" w:rsidTr="005B4BDD">
        <w:trPr>
          <w:cantSplit/>
          <w:trHeight w:val="467"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7D60F24F" w14:textId="77777777" w:rsidR="005B4BDD" w:rsidRPr="005D58FD" w:rsidRDefault="005B4BDD" w:rsidP="00B57DB5">
            <w:pPr>
              <w:pStyle w:val="wpiswtabeli"/>
            </w:pPr>
            <w:r w:rsidRPr="005D58FD">
              <w:t>KARTA WYMAGANIA</w:t>
            </w:r>
          </w:p>
        </w:tc>
      </w:tr>
      <w:tr w:rsidR="005B4BDD" w14:paraId="4677C03E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792764" w14:textId="77777777" w:rsidR="005B4BDD" w:rsidRPr="005D58FD" w:rsidRDefault="005B4BDD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03E8E61F" w14:textId="2885C822" w:rsidR="005B4BDD" w:rsidRPr="005A5155" w:rsidRDefault="005B4BDD" w:rsidP="00B57DB5">
            <w:pPr>
              <w:pStyle w:val="podpowiedzi"/>
            </w:pPr>
            <w:r>
              <w:t>W</w:t>
            </w:r>
            <w:r w:rsidR="005B1A30">
              <w:t>0</w:t>
            </w:r>
            <w:r>
              <w:t>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18D0EEFB" w14:textId="77777777" w:rsidR="005B4BDD" w:rsidRPr="005D58FD" w:rsidRDefault="005B4BDD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226CE41C" w14:textId="601358A8" w:rsidR="005B4BDD" w:rsidRDefault="00130F10" w:rsidP="00B57DB5">
            <w:pPr>
              <w:pStyle w:val="podpowiedzi"/>
            </w:pPr>
            <w:r>
              <w:t>M</w:t>
            </w:r>
          </w:p>
        </w:tc>
      </w:tr>
      <w:tr w:rsidR="005B4BDD" w14:paraId="2D9B1DC3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B16DB98" w14:textId="77777777" w:rsidR="005B4BDD" w:rsidRPr="005D58FD" w:rsidRDefault="005B4BDD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36F34497" w14:textId="1935F99A" w:rsidR="005B4BDD" w:rsidRDefault="008942A9" w:rsidP="00B57DB5">
            <w:pPr>
              <w:pStyle w:val="podpowiedzi"/>
            </w:pPr>
            <w:r w:rsidRPr="008942A9">
              <w:t>Bezpieczeństwo danych</w:t>
            </w:r>
          </w:p>
        </w:tc>
      </w:tr>
      <w:tr w:rsidR="005B4BDD" w14:paraId="62076740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2D19191" w14:textId="77777777" w:rsidR="005B4BDD" w:rsidRPr="005D58FD" w:rsidRDefault="005B4BDD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2CCA2558" w14:textId="6F80C1C1" w:rsidR="005B4BDD" w:rsidRDefault="008942A9" w:rsidP="00B57DB5">
            <w:pPr>
              <w:pStyle w:val="podpowiedzi"/>
            </w:pPr>
            <w:r w:rsidRPr="008942A9">
              <w:t>System musi zapewnić bezpieczeństwo danych użytkowników oraz transakcji.</w:t>
            </w:r>
          </w:p>
        </w:tc>
      </w:tr>
      <w:tr w:rsidR="005B4BDD" w14:paraId="281394B9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110EAA0" w14:textId="77777777" w:rsidR="005B4BDD" w:rsidRPr="005D58FD" w:rsidRDefault="005B4BDD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105D6F1" w14:textId="0BDFF015" w:rsidR="005B4BDD" w:rsidRDefault="008942A9" w:rsidP="00B57DB5">
            <w:pPr>
              <w:pStyle w:val="podpowiedzi"/>
            </w:pPr>
            <w:r>
              <w:t>Administrator</w:t>
            </w:r>
          </w:p>
        </w:tc>
      </w:tr>
      <w:tr w:rsidR="005B4BDD" w14:paraId="17B94E26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23D4764" w14:textId="77777777" w:rsidR="005B4BDD" w:rsidRPr="005D58FD" w:rsidRDefault="005B4BDD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53E8740F" w14:textId="634C21E0" w:rsidR="005B4BDD" w:rsidRDefault="00544CF8" w:rsidP="00B57DB5">
            <w:pPr>
              <w:pStyle w:val="podpowiedzi"/>
            </w:pPr>
            <w:r>
              <w:t>-</w:t>
            </w:r>
          </w:p>
        </w:tc>
      </w:tr>
    </w:tbl>
    <w:p w14:paraId="6DF8D06E" w14:textId="77777777" w:rsidR="005B4BDD" w:rsidRDefault="005B4BDD" w:rsidP="005B4BD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5B4BDD" w:rsidRPr="005D58FD" w14:paraId="17D56824" w14:textId="77777777" w:rsidTr="005B4BDD">
        <w:trPr>
          <w:cantSplit/>
          <w:trHeight w:val="467"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66BDBBAA" w14:textId="77777777" w:rsidR="005B4BDD" w:rsidRPr="005D58FD" w:rsidRDefault="005B4BDD" w:rsidP="00B57DB5">
            <w:pPr>
              <w:pStyle w:val="wpiswtabeli"/>
            </w:pPr>
            <w:r w:rsidRPr="005D58FD">
              <w:t>KARTA WYMAGANIA</w:t>
            </w:r>
          </w:p>
        </w:tc>
      </w:tr>
      <w:tr w:rsidR="005B4BDD" w14:paraId="34619C81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108D875" w14:textId="77777777" w:rsidR="005B4BDD" w:rsidRPr="005D58FD" w:rsidRDefault="005B4BDD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7B650739" w14:textId="67B6FEA8" w:rsidR="005B4BDD" w:rsidRPr="005A5155" w:rsidRDefault="005B4BDD" w:rsidP="00B57DB5">
            <w:pPr>
              <w:pStyle w:val="podpowiedzi"/>
            </w:pPr>
            <w:r>
              <w:t>W</w:t>
            </w:r>
            <w:r w:rsidR="005B1A30">
              <w:t>0</w:t>
            </w:r>
            <w:r>
              <w:t>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6DD30652" w14:textId="77777777" w:rsidR="005B4BDD" w:rsidRPr="005D58FD" w:rsidRDefault="005B4BDD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53A6784A" w14:textId="36185F78" w:rsidR="005B4BDD" w:rsidRDefault="00130F10" w:rsidP="00B57DB5">
            <w:pPr>
              <w:pStyle w:val="podpowiedzi"/>
            </w:pPr>
            <w:r>
              <w:t>S</w:t>
            </w:r>
          </w:p>
        </w:tc>
      </w:tr>
      <w:tr w:rsidR="005B4BDD" w14:paraId="521324BE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FBDD0BD" w14:textId="77777777" w:rsidR="005B4BDD" w:rsidRPr="005D58FD" w:rsidRDefault="005B4BDD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4FFDAE43" w14:textId="6DA836A3" w:rsidR="005B4BDD" w:rsidRDefault="00544CF8" w:rsidP="00B57DB5">
            <w:pPr>
              <w:pStyle w:val="podpowiedzi"/>
            </w:pPr>
            <w:r w:rsidRPr="00544CF8">
              <w:t>Dostępność wsparcia technicznego</w:t>
            </w:r>
          </w:p>
        </w:tc>
      </w:tr>
      <w:tr w:rsidR="005B4BDD" w14:paraId="69F2DB16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3757626" w14:textId="77777777" w:rsidR="005B4BDD" w:rsidRPr="005D58FD" w:rsidRDefault="005B4BDD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C426394" w14:textId="04A5AEDD" w:rsidR="005B4BDD" w:rsidRDefault="00544CF8" w:rsidP="00B57DB5">
            <w:pPr>
              <w:pStyle w:val="podpowiedzi"/>
            </w:pPr>
            <w:r w:rsidRPr="00544CF8">
              <w:t>System powinien zapewnić szybkie i skuteczne wsparcie techniczne dla użytkowników.</w:t>
            </w:r>
          </w:p>
        </w:tc>
      </w:tr>
      <w:tr w:rsidR="005B4BDD" w14:paraId="4149CC84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4CBCF48" w14:textId="77777777" w:rsidR="005B4BDD" w:rsidRPr="005D58FD" w:rsidRDefault="005B4BDD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39DBD366" w14:textId="62E0E422" w:rsidR="005B4BDD" w:rsidRDefault="00544CF8" w:rsidP="00B57DB5">
            <w:pPr>
              <w:pStyle w:val="podpowiedzi"/>
            </w:pPr>
            <w:r w:rsidRPr="00544CF8">
              <w:t>Klient wewnętrzny</w:t>
            </w:r>
          </w:p>
        </w:tc>
      </w:tr>
      <w:tr w:rsidR="005B4BDD" w14:paraId="59870C2B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737C356" w14:textId="77777777" w:rsidR="005B4BDD" w:rsidRPr="005D58FD" w:rsidRDefault="005B4BDD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14D9CD9" w14:textId="689CD2B4" w:rsidR="005B4BDD" w:rsidRDefault="00544CF8" w:rsidP="00B57DB5">
            <w:pPr>
              <w:pStyle w:val="podpowiedzi"/>
            </w:pPr>
            <w:r>
              <w:t>-</w:t>
            </w:r>
          </w:p>
        </w:tc>
      </w:tr>
    </w:tbl>
    <w:p w14:paraId="509E5F60" w14:textId="77777777" w:rsidR="005B4BDD" w:rsidRDefault="005B4BDD" w:rsidP="005B4BD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5B4BDD" w:rsidRPr="005D58FD" w14:paraId="5CF00C80" w14:textId="77777777" w:rsidTr="005B4BDD">
        <w:trPr>
          <w:cantSplit/>
          <w:trHeight w:val="467"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3E11504" w14:textId="77777777" w:rsidR="005B4BDD" w:rsidRPr="005D58FD" w:rsidRDefault="005B4BDD" w:rsidP="00B57DB5">
            <w:pPr>
              <w:pStyle w:val="wpiswtabeli"/>
            </w:pPr>
            <w:r w:rsidRPr="005D58FD">
              <w:t>KARTA WYMAGANIA</w:t>
            </w:r>
          </w:p>
        </w:tc>
      </w:tr>
      <w:tr w:rsidR="005B4BDD" w14:paraId="251C8B57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01C605F" w14:textId="77777777" w:rsidR="005B4BDD" w:rsidRPr="005D58FD" w:rsidRDefault="005B4BDD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5BA9D621" w14:textId="3149893D" w:rsidR="005B4BDD" w:rsidRPr="005A5155" w:rsidRDefault="005B4BDD" w:rsidP="00B57DB5">
            <w:pPr>
              <w:pStyle w:val="podpowiedzi"/>
            </w:pPr>
            <w:r>
              <w:t>W</w:t>
            </w:r>
            <w:r w:rsidR="005B1A30">
              <w:t>0</w:t>
            </w:r>
            <w:r>
              <w:t>5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1D88A3FB" w14:textId="77777777" w:rsidR="005B4BDD" w:rsidRPr="005D58FD" w:rsidRDefault="005B4BDD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1E079CF1" w14:textId="5C3D48A2" w:rsidR="005B4BDD" w:rsidRDefault="00130F10" w:rsidP="00B57DB5">
            <w:pPr>
              <w:pStyle w:val="podpowiedzi"/>
            </w:pPr>
            <w:r>
              <w:t>M</w:t>
            </w:r>
          </w:p>
        </w:tc>
      </w:tr>
      <w:tr w:rsidR="005B4BDD" w14:paraId="281DFB78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1A4E83" w14:textId="77777777" w:rsidR="005B4BDD" w:rsidRPr="005D58FD" w:rsidRDefault="005B4BDD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3342E37D" w14:textId="58879F05" w:rsidR="005B4BDD" w:rsidRDefault="00E35E93" w:rsidP="00B57DB5">
            <w:pPr>
              <w:pStyle w:val="podpowiedzi"/>
            </w:pPr>
            <w:r w:rsidRPr="00E35E93">
              <w:t>Optymalizacja wydajności systemu</w:t>
            </w:r>
          </w:p>
        </w:tc>
      </w:tr>
      <w:tr w:rsidR="005B4BDD" w14:paraId="4E4F4B6E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44E1E5" w14:textId="77777777" w:rsidR="005B4BDD" w:rsidRPr="005D58FD" w:rsidRDefault="005B4BDD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A9AC39D" w14:textId="53B7CB71" w:rsidR="005B4BDD" w:rsidRDefault="00E35E93" w:rsidP="00B57DB5">
            <w:pPr>
              <w:pStyle w:val="podpowiedzi"/>
            </w:pPr>
            <w:r w:rsidRPr="00E35E93">
              <w:t>System powinien działać sprawnie nawet w przypadku dużej liczby użytkowników jednocześnie korzystających z usług.</w:t>
            </w:r>
          </w:p>
        </w:tc>
      </w:tr>
      <w:tr w:rsidR="005B4BDD" w14:paraId="2BCE17E6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0D9C4B" w14:textId="77777777" w:rsidR="005B4BDD" w:rsidRPr="005D58FD" w:rsidRDefault="005B4BDD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4C31C136" w14:textId="791107E8" w:rsidR="005B4BDD" w:rsidRDefault="00E35E93" w:rsidP="00B57DB5">
            <w:pPr>
              <w:pStyle w:val="podpowiedzi"/>
            </w:pPr>
            <w:r>
              <w:t>Administrator</w:t>
            </w:r>
          </w:p>
        </w:tc>
      </w:tr>
      <w:tr w:rsidR="005B4BDD" w14:paraId="327D656F" w14:textId="77777777" w:rsidTr="005B4BD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C779FE2" w14:textId="77777777" w:rsidR="005B4BDD" w:rsidRPr="005D58FD" w:rsidRDefault="005B4BDD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343D65F6" w14:textId="6AC2294F" w:rsidR="005B4BDD" w:rsidRDefault="00E35E93" w:rsidP="00B57DB5">
            <w:pPr>
              <w:pStyle w:val="podpowiedzi"/>
            </w:pPr>
            <w:r>
              <w:t>-</w:t>
            </w:r>
          </w:p>
        </w:tc>
      </w:tr>
    </w:tbl>
    <w:p w14:paraId="64AC8026" w14:textId="77777777" w:rsidR="00365051" w:rsidRPr="00365051" w:rsidRDefault="00365051" w:rsidP="005B4BD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0040C8" w14:paraId="1B17E0B7" w14:textId="77777777">
        <w:trPr>
          <w:cantSplit/>
          <w:trHeight w:val="467"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8BD23EC" w14:textId="77777777" w:rsidR="000040C8" w:rsidRPr="005D58FD" w:rsidRDefault="000040C8" w:rsidP="006F5A48">
            <w:pPr>
              <w:pStyle w:val="wpiswtabeli"/>
            </w:pPr>
            <w:r w:rsidRPr="005D58FD">
              <w:t>KARTA WYMAGANIA</w:t>
            </w:r>
          </w:p>
        </w:tc>
      </w:tr>
      <w:tr w:rsidR="000040C8" w14:paraId="6D2E39D0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1486FF" w14:textId="77777777" w:rsidR="000040C8" w:rsidRPr="005D58FD" w:rsidRDefault="000040C8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748BDF84" w14:textId="118DBA08" w:rsidR="000040C8" w:rsidRPr="005A5155" w:rsidRDefault="005B4BDD" w:rsidP="006F5A48">
            <w:pPr>
              <w:pStyle w:val="podpowiedzi"/>
            </w:pPr>
            <w:r>
              <w:t>W</w:t>
            </w:r>
            <w:r w:rsidR="005B1A30">
              <w:t>0</w:t>
            </w:r>
            <w:r>
              <w:t>6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50AC6F6" w14:textId="77777777" w:rsidR="000040C8" w:rsidRPr="005D58FD" w:rsidRDefault="00365051" w:rsidP="006F5A48">
            <w:pPr>
              <w:pStyle w:val="tekstwtabeliTNR"/>
            </w:pPr>
            <w:r>
              <w:t>Priorytet</w:t>
            </w:r>
            <w:r w:rsidR="000040C8" w:rsidRPr="005D58FD">
              <w:t>:</w:t>
            </w:r>
          </w:p>
        </w:tc>
        <w:tc>
          <w:tcPr>
            <w:tcW w:w="3782" w:type="dxa"/>
            <w:vAlign w:val="center"/>
          </w:tcPr>
          <w:p w14:paraId="2F8A716D" w14:textId="1F13F8D2" w:rsidR="000040C8" w:rsidRDefault="00130F10" w:rsidP="009671D1">
            <w:pPr>
              <w:pStyle w:val="podpowiedzi"/>
            </w:pPr>
            <w:r>
              <w:t>S</w:t>
            </w:r>
          </w:p>
        </w:tc>
      </w:tr>
      <w:tr w:rsidR="000040C8" w14:paraId="342FD290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16CCAE3" w14:textId="77777777" w:rsidR="000040C8" w:rsidRPr="005D58FD" w:rsidRDefault="000040C8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65B036B6" w14:textId="00974455" w:rsidR="000040C8" w:rsidRDefault="005A6A32" w:rsidP="006F5A48">
            <w:pPr>
              <w:pStyle w:val="podpowiedzi"/>
            </w:pPr>
            <w:r w:rsidRPr="005A6A32">
              <w:t>Zgodność z przepisami prawnymi</w:t>
            </w:r>
          </w:p>
        </w:tc>
      </w:tr>
      <w:tr w:rsidR="000040C8" w14:paraId="3F6C8125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9ADAE1D" w14:textId="77777777" w:rsidR="000040C8" w:rsidRPr="005D58FD" w:rsidRDefault="000040C8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6FD532C" w14:textId="5B9DF117" w:rsidR="000040C8" w:rsidRDefault="005A6A32" w:rsidP="009671D1">
            <w:pPr>
              <w:pStyle w:val="podpowiedzi"/>
            </w:pPr>
            <w:r w:rsidRPr="005A6A32">
              <w:t>System musi być zgodny z obowiązującymi przepisami prawnymi dotyczącymi ochrony danych osobowych oraz przetwarzania transakcji.</w:t>
            </w:r>
          </w:p>
        </w:tc>
      </w:tr>
      <w:tr w:rsidR="000040C8" w14:paraId="32670FA6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A35131" w14:textId="77777777" w:rsidR="000040C8" w:rsidRPr="005D58FD" w:rsidRDefault="000040C8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546E9C17" w14:textId="721F5793" w:rsidR="000040C8" w:rsidRDefault="005A6A32" w:rsidP="006F5A48">
            <w:pPr>
              <w:pStyle w:val="podpowiedzi"/>
            </w:pPr>
            <w:r>
              <w:t>Administrator</w:t>
            </w:r>
          </w:p>
        </w:tc>
      </w:tr>
      <w:tr w:rsidR="000040C8" w14:paraId="359B340B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D01F5C" w14:textId="77777777" w:rsidR="000040C8" w:rsidRPr="005D58FD" w:rsidRDefault="000040C8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694FCDE8" w14:textId="0BDD8424" w:rsidR="000040C8" w:rsidRDefault="00270B45" w:rsidP="006F5A48">
            <w:pPr>
              <w:pStyle w:val="podpowiedzi"/>
            </w:pPr>
            <w:r>
              <w:t>-</w:t>
            </w:r>
          </w:p>
        </w:tc>
      </w:tr>
    </w:tbl>
    <w:p w14:paraId="1E286004" w14:textId="77777777" w:rsidR="00606BDC" w:rsidRPr="00A32660" w:rsidRDefault="00E02047" w:rsidP="00365051">
      <w:pPr>
        <w:pStyle w:val="Nagwek2"/>
      </w:pPr>
      <w:r>
        <w:t>Wymagania funkcjonalne</w:t>
      </w:r>
    </w:p>
    <w:p w14:paraId="0DF84103" w14:textId="77777777"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14:paraId="07E2D57A" w14:textId="0754CEB6" w:rsidR="00606BDC" w:rsidRDefault="499E335B" w:rsidP="008A30F7">
      <w:pPr>
        <w:pStyle w:val="podpowiedzi"/>
      </w:pPr>
      <w:r>
        <w:t>W tym podrozdziale powinny znaleźć się tabele przedstawione w podpunkcie 3.2.1 opracowane dla każdeg</w:t>
      </w:r>
      <w:r w:rsidR="094D9FDE">
        <w:t>o</w:t>
      </w:r>
      <w:r>
        <w:t xml:space="preserve"> zidentyfikowanego wymaganie funkcjonalnego.</w:t>
      </w:r>
      <w:r w:rsidR="5137F08A">
        <w:t>}</w:t>
      </w:r>
    </w:p>
    <w:p w14:paraId="24246471" w14:textId="77777777" w:rsidR="00365051" w:rsidRPr="00365051" w:rsidRDefault="00365051" w:rsidP="009B52AE"/>
    <w:p w14:paraId="232E0298" w14:textId="77777777"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836B06" w:rsidRPr="005D58FD" w14:paraId="7C9A0513" w14:textId="77777777" w:rsidTr="00B57DB5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196ADE5" w14:textId="77777777" w:rsidR="00836B06" w:rsidRPr="005D58FD" w:rsidRDefault="00836B06" w:rsidP="00B57DB5">
            <w:pPr>
              <w:pStyle w:val="wpiswtabeli"/>
            </w:pPr>
            <w:r w:rsidRPr="005D58FD">
              <w:t>KARTA WYMAGANIA</w:t>
            </w:r>
          </w:p>
        </w:tc>
      </w:tr>
      <w:tr w:rsidR="00836B06" w:rsidRPr="00100F18" w14:paraId="0DEF392E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BC1B6C5" w14:textId="77777777" w:rsidR="00836B06" w:rsidRPr="005D58FD" w:rsidRDefault="00836B06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118D69A1" w14:textId="2509405A" w:rsidR="00836B06" w:rsidRPr="005A5155" w:rsidRDefault="00836B06" w:rsidP="00B57DB5">
            <w:pPr>
              <w:pStyle w:val="podpowiedzi"/>
            </w:pPr>
            <w:r>
              <w:t>F01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7919F298" w14:textId="77777777" w:rsidR="00836B06" w:rsidRPr="005D58FD" w:rsidRDefault="00836B06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737C9864" w14:textId="38505716" w:rsidR="00836B06" w:rsidRPr="00100F18" w:rsidRDefault="00C514DF" w:rsidP="00B57DB5">
            <w:pPr>
              <w:pStyle w:val="podpowiedzi"/>
            </w:pPr>
            <w:r>
              <w:t>M</w:t>
            </w:r>
          </w:p>
        </w:tc>
      </w:tr>
      <w:tr w:rsidR="00836B06" w14:paraId="63BD58B7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714F23" w14:textId="77777777" w:rsidR="00836B06" w:rsidRPr="005D58FD" w:rsidRDefault="00836B06" w:rsidP="00B57DB5">
            <w:pPr>
              <w:pStyle w:val="tekstwtabeliTNR"/>
            </w:pPr>
            <w:r w:rsidRPr="005D58FD">
              <w:lastRenderedPageBreak/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6EF5B8BF" w14:textId="0A8175CB" w:rsidR="00836B06" w:rsidRDefault="006C4C06" w:rsidP="00B57DB5">
            <w:pPr>
              <w:pStyle w:val="podpowiedzi"/>
            </w:pPr>
            <w:r w:rsidRPr="006C4C06">
              <w:t>Rezerwacja pojazdu</w:t>
            </w:r>
          </w:p>
        </w:tc>
      </w:tr>
      <w:tr w:rsidR="00836B06" w:rsidRPr="00DE7D70" w14:paraId="1338E00E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0162E2" w14:textId="77777777" w:rsidR="00836B06" w:rsidRPr="005D58FD" w:rsidRDefault="00836B06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A3B625A" w14:textId="2BA73F83" w:rsidR="00836B06" w:rsidRPr="00DE7D70" w:rsidRDefault="006C4C06" w:rsidP="006C4C06">
            <w:pPr>
              <w:pStyle w:val="podpowiedzi"/>
            </w:pPr>
            <w:r w:rsidRPr="006C4C06">
              <w:t>Użytkownik powinien mieć możliwość rezerwacji wybranego pojazdu na określony termin.</w:t>
            </w:r>
          </w:p>
        </w:tc>
      </w:tr>
      <w:tr w:rsidR="00836B06" w14:paraId="098B09AC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7F825E6" w14:textId="77777777" w:rsidR="00836B06" w:rsidRDefault="00836B06" w:rsidP="00B57DB5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40E2C331" w14:textId="77777777" w:rsidR="006C4C06" w:rsidRDefault="006C4C06" w:rsidP="006C4C06">
            <w:pPr>
              <w:pStyle w:val="podpowiedzi"/>
            </w:pPr>
            <w:r>
              <w:t>Użytkownik może wybrać dostępny pojazd.</w:t>
            </w:r>
          </w:p>
          <w:p w14:paraId="566712C1" w14:textId="77777777" w:rsidR="006C4C06" w:rsidRDefault="006C4C06" w:rsidP="006C4C06">
            <w:pPr>
              <w:pStyle w:val="podpowiedzi"/>
            </w:pPr>
            <w:r>
              <w:t>Użytkownik określa daty rezerwacji.</w:t>
            </w:r>
          </w:p>
          <w:p w14:paraId="55D28D7E" w14:textId="4B475BCA" w:rsidR="00836B06" w:rsidRDefault="006C4C06" w:rsidP="006C4C06">
            <w:pPr>
              <w:pStyle w:val="podpowiedzi"/>
            </w:pPr>
            <w:r>
              <w:t>Użytkownik otrzymuje potwierdzenie rezerwacji.</w:t>
            </w:r>
          </w:p>
        </w:tc>
      </w:tr>
      <w:tr w:rsidR="00836B06" w14:paraId="2D29B3A5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FEB85E" w14:textId="77777777" w:rsidR="00836B06" w:rsidRPr="005D58FD" w:rsidRDefault="00836B06" w:rsidP="00B57DB5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07F3C06C" w14:textId="643DEB67" w:rsidR="00836B06" w:rsidRDefault="006C4C06" w:rsidP="00B57DB5">
            <w:pPr>
              <w:pStyle w:val="podpowiedzi"/>
            </w:pPr>
            <w:r w:rsidRPr="006C4C06">
              <w:t>Wybór pojazdu, daty rezerwacji.</w:t>
            </w:r>
          </w:p>
        </w:tc>
      </w:tr>
      <w:tr w:rsidR="00836B06" w:rsidRPr="00151458" w14:paraId="4C7C66FB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3DD9490" w14:textId="77777777" w:rsidR="00836B06" w:rsidRPr="005D58FD" w:rsidRDefault="00836B06" w:rsidP="00B57DB5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56992710" w14:textId="6752AF7A" w:rsidR="00836B06" w:rsidRPr="00151458" w:rsidRDefault="006C4C06" w:rsidP="00B57DB5">
            <w:pPr>
              <w:pStyle w:val="komentarz"/>
            </w:pPr>
            <w:r w:rsidRPr="006C4C06">
              <w:t>Użytkownik jest zalogowany do systemu.</w:t>
            </w:r>
          </w:p>
        </w:tc>
      </w:tr>
      <w:tr w:rsidR="00836B06" w:rsidRPr="00151458" w14:paraId="21F76EEE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B8780AD" w14:textId="77777777" w:rsidR="00836B06" w:rsidRPr="005D58FD" w:rsidRDefault="00836B06" w:rsidP="00B57DB5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78605059" w14:textId="238D71EF" w:rsidR="00836B06" w:rsidRPr="00151458" w:rsidRDefault="006C4C06" w:rsidP="00B57DB5">
            <w:pPr>
              <w:pStyle w:val="komentarz"/>
            </w:pPr>
            <w:r w:rsidRPr="006C4C06">
              <w:t>Użytkownik otrzymuje potwierdzenie rezerwacji.</w:t>
            </w:r>
          </w:p>
        </w:tc>
      </w:tr>
      <w:tr w:rsidR="00836B06" w14:paraId="16B1C4E1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675909" w14:textId="77777777" w:rsidR="00836B06" w:rsidRDefault="00836B06" w:rsidP="00B57DB5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3CF6711" w14:textId="254D8497" w:rsidR="00836B06" w:rsidRDefault="006C4C06" w:rsidP="00B57DB5">
            <w:pPr>
              <w:pStyle w:val="komentarz"/>
            </w:pPr>
            <w:r w:rsidRPr="006C4C06">
              <w:t>Brak dostępnych pojazdów w wybranym terminie.</w:t>
            </w:r>
          </w:p>
        </w:tc>
      </w:tr>
      <w:tr w:rsidR="00836B06" w:rsidDel="00DE7D70" w14:paraId="12F2AFD5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CDAAD14" w14:textId="77777777" w:rsidR="00836B06" w:rsidRPr="005D58FD" w:rsidDel="00DE7D70" w:rsidRDefault="00836B06" w:rsidP="00B57DB5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2C2E9ABB" w14:textId="39E7E650" w:rsidR="00836B06" w:rsidDel="00DE7D70" w:rsidRDefault="006C4C06" w:rsidP="00B57DB5">
            <w:pPr>
              <w:pStyle w:val="podpowiedzi"/>
            </w:pPr>
            <w:r>
              <w:t>-</w:t>
            </w:r>
          </w:p>
        </w:tc>
      </w:tr>
      <w:tr w:rsidR="00836B06" w14:paraId="40F6189E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3504531" w14:textId="77777777" w:rsidR="00836B06" w:rsidRPr="005D58FD" w:rsidRDefault="00836B06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397B0EDD" w14:textId="18CD076E" w:rsidR="00836B06" w:rsidRDefault="00F64705" w:rsidP="00B57DB5">
            <w:pPr>
              <w:pStyle w:val="podpowiedzi"/>
            </w:pPr>
            <w:r>
              <w:t>Programista</w:t>
            </w:r>
          </w:p>
        </w:tc>
      </w:tr>
      <w:tr w:rsidR="00836B06" w14:paraId="06915B0D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C1B3832" w14:textId="77777777" w:rsidR="00836B06" w:rsidRPr="005D58FD" w:rsidRDefault="00836B06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7B47A4FC" w14:textId="29E46448" w:rsidR="00836B06" w:rsidRDefault="006C4C06" w:rsidP="00B57DB5">
            <w:pPr>
              <w:pStyle w:val="podpowiedzi"/>
            </w:pPr>
            <w:r>
              <w:t>-</w:t>
            </w:r>
          </w:p>
        </w:tc>
      </w:tr>
    </w:tbl>
    <w:p w14:paraId="582D5FCD" w14:textId="77777777" w:rsidR="00836B06" w:rsidRDefault="00836B06" w:rsidP="00836B0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836B06" w:rsidRPr="005D58FD" w14:paraId="763C86F5" w14:textId="77777777" w:rsidTr="00B57DB5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56362529" w14:textId="77777777" w:rsidR="00836B06" w:rsidRPr="005D58FD" w:rsidRDefault="00836B06" w:rsidP="00B57DB5">
            <w:pPr>
              <w:pStyle w:val="wpiswtabeli"/>
            </w:pPr>
            <w:r w:rsidRPr="005D58FD">
              <w:t>KARTA WYMAGANIA</w:t>
            </w:r>
          </w:p>
        </w:tc>
      </w:tr>
      <w:tr w:rsidR="00836B06" w:rsidRPr="00100F18" w14:paraId="0EFA7B0D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1268E2" w14:textId="77777777" w:rsidR="00836B06" w:rsidRPr="005D58FD" w:rsidRDefault="00836B06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5C4E4D96" w14:textId="17CAD341" w:rsidR="00836B06" w:rsidRPr="005A5155" w:rsidRDefault="00836B06" w:rsidP="00B57DB5">
            <w:pPr>
              <w:pStyle w:val="podpowiedzi"/>
            </w:pPr>
            <w:r>
              <w:t>F02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43036921" w14:textId="77777777" w:rsidR="00836B06" w:rsidRPr="005D58FD" w:rsidRDefault="00836B06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74E4F791" w14:textId="7D29CACB" w:rsidR="00836B06" w:rsidRPr="00100F18" w:rsidRDefault="00C514DF" w:rsidP="00B57DB5">
            <w:pPr>
              <w:pStyle w:val="podpowiedzi"/>
            </w:pPr>
            <w:r>
              <w:t>S</w:t>
            </w:r>
          </w:p>
        </w:tc>
      </w:tr>
      <w:tr w:rsidR="00836B06" w14:paraId="652DEEFC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A4F617D" w14:textId="77777777" w:rsidR="00836B06" w:rsidRPr="005D58FD" w:rsidRDefault="00836B06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125BC1FE" w14:textId="23282FD4" w:rsidR="00836B06" w:rsidRDefault="00381DE0" w:rsidP="00B57DB5">
            <w:pPr>
              <w:pStyle w:val="podpowiedzi"/>
            </w:pPr>
            <w:r w:rsidRPr="00381DE0">
              <w:t>Zarządzanie flotą pojazdów</w:t>
            </w:r>
          </w:p>
        </w:tc>
      </w:tr>
      <w:tr w:rsidR="00836B06" w:rsidRPr="00DE7D70" w14:paraId="588C25E0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E361EDA" w14:textId="77777777" w:rsidR="00836B06" w:rsidRPr="005D58FD" w:rsidRDefault="00836B06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D4A5AD9" w14:textId="439CAE60" w:rsidR="00836B06" w:rsidRPr="00DE7D70" w:rsidRDefault="00381DE0" w:rsidP="00381DE0">
            <w:pPr>
              <w:pStyle w:val="podpowiedzi"/>
            </w:pPr>
            <w:r w:rsidRPr="00381DE0">
              <w:t>Administrator powinien mieć możliwość dodawania, usuwania i edycji informacji o dostępnych pojazdach w systemie.</w:t>
            </w:r>
          </w:p>
        </w:tc>
      </w:tr>
      <w:tr w:rsidR="00836B06" w14:paraId="4D9D6C20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395E3B6" w14:textId="77777777" w:rsidR="00836B06" w:rsidRDefault="00836B06" w:rsidP="00B57DB5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04729691" w14:textId="77777777" w:rsidR="00381DE0" w:rsidRDefault="00381DE0" w:rsidP="00381DE0">
            <w:pPr>
              <w:pStyle w:val="podpowiedzi"/>
            </w:pPr>
            <w:r>
              <w:t>Administrator może dodawać nowe pojazdy.</w:t>
            </w:r>
          </w:p>
          <w:p w14:paraId="3B06DA3F" w14:textId="77777777" w:rsidR="00381DE0" w:rsidRDefault="00381DE0" w:rsidP="00381DE0">
            <w:pPr>
              <w:pStyle w:val="podpowiedzi"/>
            </w:pPr>
            <w:r>
              <w:t>Administrator może usuwać istniejące pojazdy.</w:t>
            </w:r>
          </w:p>
          <w:p w14:paraId="784D6EB7" w14:textId="10EF64C0" w:rsidR="00836B06" w:rsidRDefault="00381DE0" w:rsidP="00381DE0">
            <w:pPr>
              <w:pStyle w:val="podpowiedzi"/>
            </w:pPr>
            <w:r>
              <w:t>Administrator może aktualizować dane pojazdów.</w:t>
            </w:r>
          </w:p>
        </w:tc>
      </w:tr>
      <w:tr w:rsidR="00836B06" w14:paraId="676BC475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B49D507" w14:textId="77777777" w:rsidR="00836B06" w:rsidRPr="005D58FD" w:rsidRDefault="00836B06" w:rsidP="00B57DB5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4A7E395F" w14:textId="2A35BA59" w:rsidR="00836B06" w:rsidRDefault="00381DE0" w:rsidP="00B57DB5">
            <w:pPr>
              <w:pStyle w:val="podpowiedzi"/>
            </w:pPr>
            <w:r w:rsidRPr="00381DE0">
              <w:t>Informacje o nowym pojeździe, zmienione informacje dotyczące pojazdu.</w:t>
            </w:r>
          </w:p>
        </w:tc>
      </w:tr>
      <w:tr w:rsidR="00836B06" w:rsidRPr="00151458" w14:paraId="35E7B1B4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5C9944" w14:textId="77777777" w:rsidR="00836B06" w:rsidRPr="005D58FD" w:rsidRDefault="00836B06" w:rsidP="00B57DB5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77709A98" w14:textId="133F24FD" w:rsidR="00836B06" w:rsidRPr="00151458" w:rsidRDefault="00381DE0" w:rsidP="00B57DB5">
            <w:pPr>
              <w:pStyle w:val="komentarz"/>
            </w:pPr>
            <w:r w:rsidRPr="00381DE0">
              <w:t>Administrator jest zalogowany do systemu.</w:t>
            </w:r>
          </w:p>
        </w:tc>
      </w:tr>
      <w:tr w:rsidR="00836B06" w:rsidRPr="00151458" w14:paraId="7CDFF5D2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499233B" w14:textId="77777777" w:rsidR="00836B06" w:rsidRPr="005D58FD" w:rsidRDefault="00836B06" w:rsidP="00B57DB5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51E943EE" w14:textId="12217D42" w:rsidR="00836B06" w:rsidRPr="00151458" w:rsidRDefault="00381DE0" w:rsidP="00B57DB5">
            <w:pPr>
              <w:pStyle w:val="komentarz"/>
            </w:pPr>
            <w:r w:rsidRPr="00381DE0">
              <w:t>Zaktualizowane informacje o pojeździe są widoczne dla użytkowników.</w:t>
            </w:r>
          </w:p>
        </w:tc>
      </w:tr>
      <w:tr w:rsidR="00836B06" w14:paraId="15DE93E3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E67CDD" w14:textId="77777777" w:rsidR="00836B06" w:rsidRDefault="00836B06" w:rsidP="00B57DB5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435102A0" w14:textId="4FF9DC31" w:rsidR="00836B06" w:rsidRDefault="00381DE0" w:rsidP="00B57DB5">
            <w:pPr>
              <w:pStyle w:val="komentarz"/>
            </w:pPr>
            <w:r w:rsidRPr="00381DE0">
              <w:t>Brak dostępu do systemu przez administratora.</w:t>
            </w:r>
          </w:p>
        </w:tc>
      </w:tr>
      <w:tr w:rsidR="00836B06" w:rsidDel="00DE7D70" w14:paraId="3D90B972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6DC2430" w14:textId="77777777" w:rsidR="00836B06" w:rsidRPr="005D58FD" w:rsidDel="00DE7D70" w:rsidRDefault="00836B06" w:rsidP="00B57DB5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16650C2C" w14:textId="3F813637" w:rsidR="00836B06" w:rsidDel="00DE7D70" w:rsidRDefault="00381DE0" w:rsidP="00B57DB5">
            <w:pPr>
              <w:pStyle w:val="podpowiedzi"/>
            </w:pPr>
            <w:r>
              <w:t>-</w:t>
            </w:r>
          </w:p>
        </w:tc>
      </w:tr>
      <w:tr w:rsidR="00836B06" w14:paraId="32A1E1A5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4270C7F" w14:textId="77777777" w:rsidR="00836B06" w:rsidRPr="005D58FD" w:rsidRDefault="00836B06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9176C49" w14:textId="6CA0B9C7" w:rsidR="00836B06" w:rsidRDefault="00381DE0" w:rsidP="00B57DB5">
            <w:pPr>
              <w:pStyle w:val="podpowiedzi"/>
            </w:pPr>
            <w:r>
              <w:t>Administrator, Programista</w:t>
            </w:r>
          </w:p>
        </w:tc>
      </w:tr>
      <w:tr w:rsidR="00836B06" w14:paraId="2611B80B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75A4878" w14:textId="77777777" w:rsidR="00836B06" w:rsidRPr="005D58FD" w:rsidRDefault="00836B06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D9AC8AF" w14:textId="5B09C3D4" w:rsidR="00836B06" w:rsidRDefault="00381DE0" w:rsidP="00B57DB5">
            <w:pPr>
              <w:pStyle w:val="podpowiedzi"/>
            </w:pPr>
            <w:r>
              <w:t>-</w:t>
            </w:r>
          </w:p>
        </w:tc>
      </w:tr>
    </w:tbl>
    <w:p w14:paraId="781845AE" w14:textId="77777777" w:rsidR="00836B06" w:rsidRDefault="00836B06" w:rsidP="00836B06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836B06" w:rsidRPr="005D58FD" w14:paraId="3F301AA2" w14:textId="77777777" w:rsidTr="00B57DB5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AE49B8C" w14:textId="77777777" w:rsidR="00836B06" w:rsidRPr="005D58FD" w:rsidRDefault="00836B06" w:rsidP="00B57DB5">
            <w:pPr>
              <w:pStyle w:val="wpiswtabeli"/>
            </w:pPr>
            <w:r w:rsidRPr="005D58FD">
              <w:t>KARTA WYMAGANIA</w:t>
            </w:r>
          </w:p>
        </w:tc>
      </w:tr>
      <w:tr w:rsidR="00836B06" w:rsidRPr="00100F18" w14:paraId="357BB5FD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37A8B59" w14:textId="77777777" w:rsidR="00836B06" w:rsidRPr="005D58FD" w:rsidRDefault="00836B06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7F40AEA5" w14:textId="41D18481" w:rsidR="00836B06" w:rsidRPr="005A5155" w:rsidRDefault="00836B06" w:rsidP="00B57DB5">
            <w:pPr>
              <w:pStyle w:val="podpowiedzi"/>
            </w:pPr>
            <w:r>
              <w:t>F03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6F78DD8F" w14:textId="77777777" w:rsidR="00836B06" w:rsidRPr="005D58FD" w:rsidRDefault="00836B06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0AD8AD44" w14:textId="4755CBDA" w:rsidR="00836B06" w:rsidRPr="00100F18" w:rsidRDefault="00C514DF" w:rsidP="00B57DB5">
            <w:pPr>
              <w:pStyle w:val="podpowiedzi"/>
            </w:pPr>
            <w:r>
              <w:t>S</w:t>
            </w:r>
          </w:p>
        </w:tc>
      </w:tr>
      <w:tr w:rsidR="00836B06" w14:paraId="65AFCA08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016BCC" w14:textId="77777777" w:rsidR="00836B06" w:rsidRPr="005D58FD" w:rsidRDefault="00836B06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F91567C" w14:textId="5CBE82E5" w:rsidR="00836B06" w:rsidRDefault="001133CC" w:rsidP="00B57DB5">
            <w:pPr>
              <w:pStyle w:val="podpowiedzi"/>
            </w:pPr>
            <w:r w:rsidRPr="001133CC">
              <w:t>Generowanie raportów</w:t>
            </w:r>
          </w:p>
        </w:tc>
      </w:tr>
      <w:tr w:rsidR="00836B06" w:rsidRPr="00DE7D70" w14:paraId="37BBD2E9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3E67FD5" w14:textId="77777777" w:rsidR="00836B06" w:rsidRPr="005D58FD" w:rsidRDefault="00836B06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5CC2C992" w14:textId="42BE4FF2" w:rsidR="00836B06" w:rsidRPr="00DE7D70" w:rsidRDefault="001133CC" w:rsidP="001133CC">
            <w:pPr>
              <w:pStyle w:val="podpowiedzi"/>
            </w:pPr>
            <w:r w:rsidRPr="001133CC">
              <w:t>System powinien umożliwiać generowanie różnych raportów dotyczących wynajmowanych pojazdów, transakcji, oraz danych klientów.</w:t>
            </w:r>
          </w:p>
        </w:tc>
      </w:tr>
      <w:tr w:rsidR="00836B06" w14:paraId="12EA5680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B970B90" w14:textId="77777777" w:rsidR="00836B06" w:rsidRDefault="00836B06" w:rsidP="00B57DB5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5833286B" w14:textId="77777777" w:rsidR="001133CC" w:rsidRDefault="001133CC" w:rsidP="001133CC">
            <w:pPr>
              <w:pStyle w:val="podpowiedzi"/>
            </w:pPr>
            <w:r>
              <w:t>Administrator może generować raporty na podstawie różnych kryteriów.</w:t>
            </w:r>
          </w:p>
          <w:p w14:paraId="2CA361C4" w14:textId="3DA28469" w:rsidR="00836B06" w:rsidRDefault="001133CC" w:rsidP="001133CC">
            <w:pPr>
              <w:pStyle w:val="podpowiedzi"/>
            </w:pPr>
            <w:r>
              <w:t>Wygenerowane raporty są zapisywane i dostępne do późniejszego wykorzystania.</w:t>
            </w:r>
          </w:p>
        </w:tc>
      </w:tr>
      <w:tr w:rsidR="00836B06" w14:paraId="438B3C73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3052C1D" w14:textId="77777777" w:rsidR="00836B06" w:rsidRPr="005D58FD" w:rsidRDefault="00836B06" w:rsidP="00B57DB5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387A368B" w14:textId="54F8F6B4" w:rsidR="00836B06" w:rsidRDefault="001133CC" w:rsidP="00B57DB5">
            <w:pPr>
              <w:pStyle w:val="podpowiedzi"/>
            </w:pPr>
            <w:r w:rsidRPr="001133CC">
              <w:t>Kryteria generowania raportu.</w:t>
            </w:r>
          </w:p>
        </w:tc>
      </w:tr>
      <w:tr w:rsidR="00836B06" w:rsidRPr="00151458" w14:paraId="33387E4B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F9AEC55" w14:textId="77777777" w:rsidR="00836B06" w:rsidRPr="005D58FD" w:rsidRDefault="00836B06" w:rsidP="00B57DB5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05694995" w14:textId="08BEC914" w:rsidR="00836B06" w:rsidRPr="00151458" w:rsidRDefault="001133CC" w:rsidP="00B57DB5">
            <w:pPr>
              <w:pStyle w:val="komentarz"/>
            </w:pPr>
            <w:r w:rsidRPr="001133CC">
              <w:t>Administrator jest zalogowany do systemu.</w:t>
            </w:r>
          </w:p>
        </w:tc>
      </w:tr>
      <w:tr w:rsidR="00836B06" w:rsidRPr="00151458" w14:paraId="35F23BE6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951E0AF" w14:textId="77777777" w:rsidR="00836B06" w:rsidRPr="005D58FD" w:rsidRDefault="00836B06" w:rsidP="00B57DB5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75256074" w14:textId="572C30B3" w:rsidR="00836B06" w:rsidRPr="00151458" w:rsidRDefault="001133CC" w:rsidP="00B57DB5">
            <w:pPr>
              <w:pStyle w:val="komentarz"/>
            </w:pPr>
            <w:r w:rsidRPr="001133CC">
              <w:t>Wygenerowany raport jest dostępny do pobrania.</w:t>
            </w:r>
          </w:p>
        </w:tc>
      </w:tr>
      <w:tr w:rsidR="00836B06" w14:paraId="48E8BFC5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8F0C6D7" w14:textId="77777777" w:rsidR="00836B06" w:rsidRDefault="00836B06" w:rsidP="00B57DB5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3808E93E" w14:textId="676C4251" w:rsidR="00836B06" w:rsidRDefault="001133CC" w:rsidP="00B57DB5">
            <w:pPr>
              <w:pStyle w:val="komentarz"/>
            </w:pPr>
            <w:r w:rsidRPr="001133CC">
              <w:t>Brak danych do wygenerowania raportu.</w:t>
            </w:r>
          </w:p>
        </w:tc>
      </w:tr>
      <w:tr w:rsidR="00836B06" w:rsidDel="00DE7D70" w14:paraId="4D88B876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411D703" w14:textId="77777777" w:rsidR="00836B06" w:rsidRPr="005D58FD" w:rsidDel="00DE7D70" w:rsidRDefault="00836B06" w:rsidP="00B57DB5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5B725DE3" w14:textId="3F390B6C" w:rsidR="00836B06" w:rsidDel="00DE7D70" w:rsidRDefault="001133CC" w:rsidP="00B57DB5">
            <w:pPr>
              <w:pStyle w:val="podpowiedzi"/>
            </w:pPr>
            <w:r>
              <w:t>-</w:t>
            </w:r>
          </w:p>
        </w:tc>
      </w:tr>
      <w:tr w:rsidR="00836B06" w14:paraId="1D1B2E8F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1196F65" w14:textId="77777777" w:rsidR="00836B06" w:rsidRPr="005D58FD" w:rsidRDefault="00836B06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7D33815" w14:textId="25FDA05D" w:rsidR="00836B06" w:rsidRDefault="001133CC" w:rsidP="00B57DB5">
            <w:pPr>
              <w:pStyle w:val="podpowiedzi"/>
            </w:pPr>
            <w:r>
              <w:t>Programista, Administrator</w:t>
            </w:r>
          </w:p>
        </w:tc>
      </w:tr>
      <w:tr w:rsidR="00836B06" w14:paraId="7330A23B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D5EEE1" w14:textId="77777777" w:rsidR="00836B06" w:rsidRPr="005D58FD" w:rsidRDefault="00836B06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839F9CA" w14:textId="0A77FA97" w:rsidR="00836B06" w:rsidRDefault="001133CC" w:rsidP="00B57DB5">
            <w:pPr>
              <w:pStyle w:val="podpowiedzi"/>
            </w:pPr>
            <w:r>
              <w:t>-</w:t>
            </w:r>
          </w:p>
        </w:tc>
      </w:tr>
    </w:tbl>
    <w:p w14:paraId="5D6CCA38" w14:textId="77777777" w:rsidR="00836B06" w:rsidRPr="00836B06" w:rsidRDefault="00836B06" w:rsidP="00836B0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DB41CB" w14:paraId="4FEE6044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372635E5" w14:textId="77777777"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14:paraId="3DABE63D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EFF4E3" w14:textId="77777777"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3E925652" w14:textId="4C5B5FF6" w:rsidR="00DB41CB" w:rsidRPr="005A5155" w:rsidRDefault="00836B06" w:rsidP="006F5A48">
            <w:pPr>
              <w:pStyle w:val="podpowiedzi"/>
            </w:pPr>
            <w:r>
              <w:t>F04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0F0667ED" w14:textId="77777777"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14:paraId="73F29E32" w14:textId="417A38A5" w:rsidR="00DB41CB" w:rsidRPr="00100F18" w:rsidRDefault="00C514DF" w:rsidP="00DD75DA">
            <w:pPr>
              <w:pStyle w:val="podpowiedzi"/>
            </w:pPr>
            <w:r>
              <w:t>C</w:t>
            </w:r>
          </w:p>
        </w:tc>
      </w:tr>
      <w:tr w:rsidR="00DB41CB" w14:paraId="48DFF681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6AC9897" w14:textId="77777777"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266697F2" w14:textId="6F1E6D7D" w:rsidR="00DB41CB" w:rsidRDefault="000D49C8" w:rsidP="006F5A48">
            <w:pPr>
              <w:pStyle w:val="podpowiedzi"/>
            </w:pPr>
            <w:r w:rsidRPr="000D49C8">
              <w:t>System powiadomień</w:t>
            </w:r>
          </w:p>
        </w:tc>
      </w:tr>
      <w:tr w:rsidR="00DB41CB" w14:paraId="5E034A6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0099AA" w14:textId="77777777"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5FA87E54" w14:textId="3EFD3E05" w:rsidR="00DE7D70" w:rsidRPr="00DE7D70" w:rsidRDefault="000D49C8" w:rsidP="000D49C8">
            <w:pPr>
              <w:pStyle w:val="podpowiedzi"/>
            </w:pPr>
            <w:r w:rsidRPr="000D49C8">
              <w:t>System powinien wysyłać powiadomienia e-mailowe użytkownikom dotyczące potwierdzenia rezerwacji, terminu zwrotu pojazdu, oraz innych istotnych informacji.</w:t>
            </w:r>
          </w:p>
        </w:tc>
      </w:tr>
      <w:tr w:rsidR="00DE7D70" w14:paraId="339959B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F4B7012" w14:textId="77777777"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4D003AF1" w14:textId="77777777" w:rsidR="000D49C8" w:rsidRDefault="000D49C8" w:rsidP="000D49C8">
            <w:pPr>
              <w:pStyle w:val="podpowiedzi"/>
            </w:pPr>
            <w:r>
              <w:t>Użytkownicy otrzymują powiadomienia e-mailowe na podane przez siebie adresy.</w:t>
            </w:r>
          </w:p>
          <w:p w14:paraId="4C174405" w14:textId="1CE200C7" w:rsidR="00DE7D70" w:rsidRDefault="000D49C8" w:rsidP="000D49C8">
            <w:pPr>
              <w:pStyle w:val="podpowiedzi"/>
            </w:pPr>
            <w:r>
              <w:t>Powiadomienia zawierają istotne informacje dotyczące wypożyczenia pojazdu.</w:t>
            </w:r>
          </w:p>
        </w:tc>
      </w:tr>
      <w:tr w:rsidR="00DB41CB" w14:paraId="114D70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D13C2E2" w14:textId="77777777"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1A28262E" w14:textId="7011833C" w:rsidR="00DB41CB" w:rsidRDefault="000D49C8" w:rsidP="006F5A48">
            <w:pPr>
              <w:pStyle w:val="podpowiedzi"/>
            </w:pPr>
            <w:r w:rsidRPr="000D49C8">
              <w:t>Adres e-mail użytkownika.</w:t>
            </w:r>
          </w:p>
        </w:tc>
      </w:tr>
      <w:tr w:rsidR="00DB41CB" w14:paraId="6538F68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2E2BF43" w14:textId="77777777"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2FD04D79" w14:textId="6E86FF5D" w:rsidR="00DB41CB" w:rsidRPr="00151458" w:rsidRDefault="000D49C8" w:rsidP="006F5A48">
            <w:pPr>
              <w:pStyle w:val="komentarz"/>
            </w:pPr>
            <w:r w:rsidRPr="000D49C8">
              <w:t>Użytkownik dokonał rezerwacji pojazdu.</w:t>
            </w:r>
            <w:r>
              <w:t xml:space="preserve"> </w:t>
            </w:r>
          </w:p>
        </w:tc>
      </w:tr>
      <w:tr w:rsidR="00DB41CB" w14:paraId="6F88983F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55624CE" w14:textId="77777777"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64CEE087" w14:textId="4BFF9742" w:rsidR="00DB41CB" w:rsidRPr="00151458" w:rsidRDefault="000D49C8" w:rsidP="006F5A48">
            <w:pPr>
              <w:pStyle w:val="komentarz"/>
            </w:pPr>
            <w:r w:rsidRPr="000D49C8">
              <w:t>Użytkownik otrzymuje powiadomienie e-mailowe potwierdzające rezerwację lub inne istotne informacje.</w:t>
            </w:r>
          </w:p>
        </w:tc>
      </w:tr>
      <w:tr w:rsidR="00DB41CB" w14:paraId="2227B377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64596BB" w14:textId="77777777"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6B468DD" w14:textId="005FA67D" w:rsidR="00DB41CB" w:rsidRDefault="000D49C8" w:rsidP="006F5A48">
            <w:pPr>
              <w:pStyle w:val="komentarz"/>
            </w:pPr>
            <w:r w:rsidRPr="000D49C8">
              <w:t>Nieprawidłowy adres e-mail użytkownika, błąd wysyłania powiadomienia.</w:t>
            </w:r>
          </w:p>
        </w:tc>
      </w:tr>
      <w:tr w:rsidR="00CF6458" w14:paraId="3C0C09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81C9327" w14:textId="77777777" w:rsidR="00CF6458" w:rsidRPr="005D58FD" w:rsidDel="00DE7D70" w:rsidRDefault="00CF6458" w:rsidP="006F5A48">
            <w:pPr>
              <w:pStyle w:val="tekstwtabeliTNR"/>
            </w:pPr>
            <w:r>
              <w:lastRenderedPageBreak/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2B461E7A" w14:textId="275A9E36" w:rsidR="00CF6458" w:rsidDel="00DE7D70" w:rsidRDefault="000D49C8" w:rsidP="00CF6458">
            <w:pPr>
              <w:pStyle w:val="podpowiedzi"/>
            </w:pPr>
            <w:r>
              <w:t>-</w:t>
            </w:r>
          </w:p>
        </w:tc>
      </w:tr>
      <w:tr w:rsidR="00DB41CB" w14:paraId="5DBBF14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4E6DB77" w14:textId="77777777"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77E2772" w14:textId="54F68B3D" w:rsidR="00DB41CB" w:rsidRDefault="000D49C8" w:rsidP="006F5A48">
            <w:pPr>
              <w:pStyle w:val="podpowiedzi"/>
            </w:pPr>
            <w:r>
              <w:t>Programista</w:t>
            </w:r>
          </w:p>
        </w:tc>
      </w:tr>
      <w:tr w:rsidR="00DB41CB" w14:paraId="42E027F5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E23A808" w14:textId="77777777"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8F1E4B8" w14:textId="5A745249" w:rsidR="00DB41CB" w:rsidRDefault="000D49C8" w:rsidP="006F5A48">
            <w:pPr>
              <w:pStyle w:val="podpowiedzi"/>
            </w:pPr>
            <w:r>
              <w:t>-</w:t>
            </w:r>
          </w:p>
        </w:tc>
      </w:tr>
    </w:tbl>
    <w:p w14:paraId="2C69B5ED" w14:textId="77777777" w:rsidR="00DB41CB" w:rsidRDefault="00DB41CB" w:rsidP="008A30F7">
      <w:pPr>
        <w:pStyle w:val="podpowiedzi"/>
      </w:pPr>
    </w:p>
    <w:p w14:paraId="6E75095B" w14:textId="77777777" w:rsidR="00606BDC" w:rsidRPr="00A32660" w:rsidRDefault="00606BDC" w:rsidP="003D2CA3">
      <w:pPr>
        <w:pStyle w:val="Nagwek3"/>
      </w:pPr>
      <w:r w:rsidRPr="00A32660">
        <w:t>Interfejs z otoczeniem</w:t>
      </w:r>
    </w:p>
    <w:p w14:paraId="1AF4D41C" w14:textId="77777777" w:rsidR="00606BDC" w:rsidRDefault="00606BDC" w:rsidP="008A30F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9E1568" w:rsidRPr="005D58FD" w14:paraId="69649CB9" w14:textId="77777777" w:rsidTr="00B57DB5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135CC7AB" w14:textId="77777777" w:rsidR="009E1568" w:rsidRPr="005D58FD" w:rsidRDefault="009E1568" w:rsidP="00B57DB5">
            <w:pPr>
              <w:pStyle w:val="wpiswtabeli"/>
            </w:pPr>
            <w:r w:rsidRPr="005D58FD">
              <w:t>KARTA WYMAGANIA</w:t>
            </w:r>
          </w:p>
        </w:tc>
      </w:tr>
      <w:tr w:rsidR="009E1568" w14:paraId="66FF7BDB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3DD487C" w14:textId="77777777" w:rsidR="009E1568" w:rsidRPr="005D58FD" w:rsidRDefault="009E1568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6B32B0BC" w14:textId="73F7D0F1" w:rsidR="009E1568" w:rsidRPr="005A5155" w:rsidRDefault="009E1568" w:rsidP="00B57DB5">
            <w:pPr>
              <w:pStyle w:val="podpowiedzi"/>
            </w:pPr>
            <w:r>
              <w:t>I01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2B30786" w14:textId="77777777" w:rsidR="009E1568" w:rsidRPr="005D58FD" w:rsidRDefault="009E1568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79345074" w14:textId="73DD7D87" w:rsidR="009E1568" w:rsidRDefault="000D1C84" w:rsidP="00B57DB5">
            <w:pPr>
              <w:pStyle w:val="podpowiedzi"/>
            </w:pPr>
            <w:r>
              <w:t>S</w:t>
            </w:r>
          </w:p>
        </w:tc>
      </w:tr>
      <w:tr w:rsidR="009E1568" w14:paraId="486FD500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3F7B5D" w14:textId="77777777" w:rsidR="009E1568" w:rsidRPr="005D58FD" w:rsidRDefault="009E1568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86C93D4" w14:textId="27A71861" w:rsidR="009E1568" w:rsidRDefault="000D1C84" w:rsidP="00B57DB5">
            <w:pPr>
              <w:pStyle w:val="podpowiedzi"/>
            </w:pPr>
            <w:r w:rsidRPr="000D1C84">
              <w:t>Integracja z systemem płatności online</w:t>
            </w:r>
          </w:p>
        </w:tc>
      </w:tr>
      <w:tr w:rsidR="009E1568" w14:paraId="76152CAC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54B488E" w14:textId="77777777" w:rsidR="009E1568" w:rsidRPr="005D58FD" w:rsidRDefault="009E1568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42B241D" w14:textId="248BE079" w:rsidR="009E1568" w:rsidRDefault="000D1C84" w:rsidP="00B57DB5">
            <w:pPr>
              <w:pStyle w:val="podpowiedzi"/>
            </w:pPr>
            <w:r w:rsidRPr="000D1C84">
              <w:t>System powinien być zintegrowany z zewnętrznym systemem płatności online, aby umożliwić klientom dokonywanie płatności za wypożyczenie pojazdu.</w:t>
            </w:r>
          </w:p>
        </w:tc>
      </w:tr>
      <w:tr w:rsidR="009E1568" w14:paraId="597605CC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55FAEE8" w14:textId="77777777" w:rsidR="009E1568" w:rsidRDefault="009E1568" w:rsidP="00B57DB5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031F0CE" w14:textId="77777777" w:rsidR="000D1C84" w:rsidRDefault="000D1C84" w:rsidP="000D1C84">
            <w:pPr>
              <w:pStyle w:val="podpowiedzi"/>
            </w:pPr>
            <w:r>
              <w:t>System umożliwia płatności online za wypożyczenie pojazdu.</w:t>
            </w:r>
          </w:p>
          <w:p w14:paraId="62C5CDD3" w14:textId="76EFF3C3" w:rsidR="009E1568" w:rsidRDefault="000D1C84" w:rsidP="000D1C84">
            <w:pPr>
              <w:pStyle w:val="podpowiedzi"/>
            </w:pPr>
            <w:r>
              <w:t>Integracja jest stabilna i nie powoduje opóźnień w transakcjach.</w:t>
            </w:r>
          </w:p>
        </w:tc>
      </w:tr>
      <w:tr w:rsidR="009E1568" w14:paraId="2AC84A03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FC93D66" w14:textId="77777777" w:rsidR="009E1568" w:rsidRPr="005D58FD" w:rsidRDefault="009E1568" w:rsidP="00B57DB5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0645472D" w14:textId="615F0CCE" w:rsidR="009E1568" w:rsidRDefault="000D1C84" w:rsidP="00B57DB5">
            <w:pPr>
              <w:pStyle w:val="podpowiedzi"/>
            </w:pPr>
            <w:r w:rsidRPr="000D1C84">
              <w:t>Dane płatnicze klienta, informacje o wypożyczonym pojeździe.</w:t>
            </w:r>
          </w:p>
        </w:tc>
      </w:tr>
      <w:tr w:rsidR="009E1568" w:rsidRPr="00151458" w14:paraId="65FB6768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0CC2590" w14:textId="77777777" w:rsidR="009E1568" w:rsidRPr="005D58FD" w:rsidRDefault="009E1568" w:rsidP="00B57DB5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12C9E24D" w14:textId="2CBB66F1" w:rsidR="009E1568" w:rsidRPr="00151458" w:rsidRDefault="000D1C84" w:rsidP="00B57DB5">
            <w:pPr>
              <w:pStyle w:val="komentarz"/>
            </w:pPr>
            <w:r w:rsidRPr="000D1C84">
              <w:t>Klient wybrał pojazd do wypożyczenia i zdecydował się na płatność online.</w:t>
            </w:r>
          </w:p>
        </w:tc>
      </w:tr>
      <w:tr w:rsidR="009E1568" w:rsidRPr="00151458" w14:paraId="66AF842F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BAECE6" w14:textId="77777777" w:rsidR="009E1568" w:rsidRPr="005D58FD" w:rsidRDefault="009E1568" w:rsidP="00B57DB5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361F37E1" w14:textId="05DEF984" w:rsidR="009E1568" w:rsidRPr="00151458" w:rsidRDefault="000D1C84" w:rsidP="00B57DB5">
            <w:pPr>
              <w:pStyle w:val="komentarz"/>
            </w:pPr>
            <w:r w:rsidRPr="000D1C84">
              <w:t>Pomyślnie zakończona transakcja płatności online, potwierdzona w systemie.</w:t>
            </w:r>
          </w:p>
        </w:tc>
      </w:tr>
      <w:tr w:rsidR="009E1568" w14:paraId="5A0783DB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66EE9EB" w14:textId="77777777" w:rsidR="009E1568" w:rsidRDefault="009E1568" w:rsidP="00B57DB5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1810DD53" w14:textId="389405D0" w:rsidR="009E1568" w:rsidRDefault="000D1C84" w:rsidP="00B57DB5">
            <w:pPr>
              <w:pStyle w:val="komentarz"/>
            </w:pPr>
            <w:r w:rsidRPr="000D1C84">
              <w:t>Błąd w komunikacji z systemem płatności online, nieudana transakcja.</w:t>
            </w:r>
          </w:p>
        </w:tc>
      </w:tr>
      <w:tr w:rsidR="009E1568" w:rsidDel="00DE7D70" w14:paraId="784C41AD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D5A4611" w14:textId="77777777" w:rsidR="009E1568" w:rsidRPr="005D58FD" w:rsidDel="00DE7D70" w:rsidRDefault="009E1568" w:rsidP="00B57DB5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3B3EEE64" w14:textId="21AFBC7A" w:rsidR="009E1568" w:rsidDel="00DE7D70" w:rsidRDefault="000D1C84" w:rsidP="00B57DB5">
            <w:pPr>
              <w:pStyle w:val="podpowiedzi"/>
            </w:pPr>
            <w:r>
              <w:t>-</w:t>
            </w:r>
          </w:p>
        </w:tc>
      </w:tr>
      <w:tr w:rsidR="009E1568" w14:paraId="48E733CB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0807167" w14:textId="77777777" w:rsidR="009E1568" w:rsidRPr="005D58FD" w:rsidRDefault="009E1568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7A8B3117" w14:textId="1853D475" w:rsidR="009E1568" w:rsidRDefault="00440546" w:rsidP="00B57DB5">
            <w:pPr>
              <w:pStyle w:val="podpowiedzi"/>
            </w:pPr>
            <w:r>
              <w:t>Administrator</w:t>
            </w:r>
          </w:p>
        </w:tc>
      </w:tr>
      <w:tr w:rsidR="009E1568" w14:paraId="59F5D557" w14:textId="77777777" w:rsidTr="00B57DB5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8BAD713" w14:textId="77777777" w:rsidR="009E1568" w:rsidRPr="005D58FD" w:rsidRDefault="009E1568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62D9D60E" w14:textId="6DDE6BD6" w:rsidR="009E1568" w:rsidRDefault="000D1C84" w:rsidP="00B57DB5">
            <w:pPr>
              <w:pStyle w:val="podpowiedzi"/>
            </w:pPr>
            <w:r>
              <w:t>-</w:t>
            </w:r>
          </w:p>
        </w:tc>
      </w:tr>
    </w:tbl>
    <w:p w14:paraId="1E03D05A" w14:textId="77777777" w:rsidR="009E1568" w:rsidRPr="00EA66FA" w:rsidRDefault="009E1568" w:rsidP="009E156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3D2CA3" w14:paraId="2AFFAA26" w14:textId="77777777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089DDBA3" w14:textId="77777777" w:rsidR="003D2CA3" w:rsidRPr="005D58FD" w:rsidRDefault="003D2C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3D2CA3" w14:paraId="5A1A1AEC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2F348B" w14:textId="77777777" w:rsidR="003D2CA3" w:rsidRPr="005D58FD" w:rsidRDefault="003D2C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14:paraId="06FF8FF1" w14:textId="19AF2A2C" w:rsidR="003D2CA3" w:rsidRPr="005A5155" w:rsidRDefault="009E1568" w:rsidP="006F5A48">
            <w:pPr>
              <w:pStyle w:val="podpowiedzi"/>
            </w:pPr>
            <w:r>
              <w:t>I0</w:t>
            </w:r>
            <w:r w:rsidR="00E97B11"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14:paraId="1541C30E" w14:textId="77777777" w:rsidR="003D2CA3" w:rsidRPr="005D58FD" w:rsidRDefault="00EA66FA" w:rsidP="006F5A48">
            <w:pPr>
              <w:pStyle w:val="tekstwtabeliTNR"/>
            </w:pPr>
            <w:r>
              <w:t>Priorytet</w:t>
            </w:r>
            <w:r w:rsidR="003D2CA3" w:rsidRPr="005D58FD">
              <w:t>:</w:t>
            </w:r>
          </w:p>
        </w:tc>
        <w:tc>
          <w:tcPr>
            <w:tcW w:w="3782" w:type="dxa"/>
            <w:vAlign w:val="center"/>
          </w:tcPr>
          <w:p w14:paraId="2DC42DB4" w14:textId="470646EB" w:rsidR="003D2CA3" w:rsidRDefault="009E1568" w:rsidP="009671D1">
            <w:pPr>
              <w:pStyle w:val="podpowiedzi"/>
            </w:pPr>
            <w:r>
              <w:t>W</w:t>
            </w:r>
          </w:p>
        </w:tc>
      </w:tr>
      <w:tr w:rsidR="003D2CA3" w14:paraId="4A02D1EA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687A2FB" w14:textId="77777777" w:rsidR="003D2CA3" w:rsidRPr="005D58FD" w:rsidRDefault="003D2C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0C844975" w14:textId="6AEEFDDF" w:rsidR="003D2CA3" w:rsidRDefault="00327066" w:rsidP="006F5A48">
            <w:pPr>
              <w:pStyle w:val="podpowiedzi"/>
            </w:pPr>
            <w:r>
              <w:t>I</w:t>
            </w:r>
            <w:r w:rsidRPr="00327066">
              <w:t>nterfejs API dla systemów partnerskich</w:t>
            </w:r>
          </w:p>
        </w:tc>
      </w:tr>
      <w:tr w:rsidR="003D2CA3" w14:paraId="2B3EE654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93BD1A0" w14:textId="77777777" w:rsidR="003D2CA3" w:rsidRPr="005D58FD" w:rsidRDefault="003D2C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36E5DC3D" w14:textId="4D6CAFA9" w:rsidR="003D2CA3" w:rsidRDefault="00327066" w:rsidP="009671D1">
            <w:pPr>
              <w:pStyle w:val="podpowiedzi"/>
            </w:pPr>
            <w:r w:rsidRPr="00327066">
              <w:t>System powinien udostępniać interfejs API, który umożliwia integrację z systemami partnerskimi, takimi jak serwisy rezerwacji hoteli, linie lotnicze itp., w celu zapewnienia kompleksowej obsługi podróży klientów.</w:t>
            </w:r>
          </w:p>
        </w:tc>
      </w:tr>
      <w:tr w:rsidR="00D43452" w14:paraId="119C73AB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16FA03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15A953FA" w14:textId="77777777" w:rsidR="00327066" w:rsidRDefault="00327066" w:rsidP="00327066">
            <w:pPr>
              <w:pStyle w:val="podpowiedzi"/>
            </w:pPr>
            <w:r>
              <w:t>Interfejs API umożliwia wymianę danych między systemem a partnerami.</w:t>
            </w:r>
          </w:p>
          <w:p w14:paraId="3782023B" w14:textId="1C07508D" w:rsidR="00D43452" w:rsidRDefault="00327066" w:rsidP="00327066">
            <w:pPr>
              <w:pStyle w:val="podpowiedzi"/>
            </w:pPr>
            <w:r>
              <w:t>Integracja jest dokumentowana i łatwa w użyciu dla programistów partnerskich.</w:t>
            </w:r>
          </w:p>
        </w:tc>
      </w:tr>
      <w:tr w:rsidR="00D43452" w14:paraId="061F1AA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A0E1F9E" w14:textId="77777777" w:rsidR="00D43452" w:rsidRPr="005D58FD" w:rsidRDefault="00D43452" w:rsidP="00DF67CD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14:paraId="4ADFC897" w14:textId="0A7E100F" w:rsidR="00D43452" w:rsidRDefault="00327066" w:rsidP="00DF67CD">
            <w:pPr>
              <w:pStyle w:val="podpowiedzi"/>
            </w:pPr>
            <w:r w:rsidRPr="00327066">
              <w:t>Zapytania i odpowiedzi API, klucze uwierzytelniające.</w:t>
            </w:r>
          </w:p>
        </w:tc>
      </w:tr>
      <w:tr w:rsidR="00D43452" w14:paraId="57B47388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24F462C" w14:textId="77777777" w:rsidR="00D43452" w:rsidRPr="005D58FD" w:rsidRDefault="00D43452" w:rsidP="00DF67CD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14:paraId="6643F254" w14:textId="5844371F" w:rsidR="00D43452" w:rsidRPr="00151458" w:rsidRDefault="00327066" w:rsidP="00DF67CD">
            <w:pPr>
              <w:pStyle w:val="komentarz"/>
            </w:pPr>
            <w:r w:rsidRPr="00327066">
              <w:t>Partnerzy posiadają dostęp do dokumentacji API.</w:t>
            </w:r>
          </w:p>
        </w:tc>
      </w:tr>
      <w:tr w:rsidR="00D43452" w14:paraId="04745B83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0C0FB47" w14:textId="77777777" w:rsidR="00D43452" w:rsidRPr="005D58FD" w:rsidRDefault="00D43452" w:rsidP="00DF67CD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14:paraId="4674A896" w14:textId="32A42A08" w:rsidR="00D43452" w:rsidRPr="00151458" w:rsidRDefault="00327066" w:rsidP="00DF67CD">
            <w:pPr>
              <w:pStyle w:val="komentarz"/>
            </w:pPr>
            <w:r w:rsidRPr="00327066">
              <w:t>Wymiana danych między systemem a partnerami odbywa się bez błędów.</w:t>
            </w:r>
          </w:p>
        </w:tc>
      </w:tr>
      <w:tr w:rsidR="00D43452" w14:paraId="465CFF2E" w14:textId="77777777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EE75BF8" w14:textId="77777777" w:rsidR="00D43452" w:rsidRDefault="00D43452" w:rsidP="00DF67CD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14:paraId="0CC03FD1" w14:textId="36317677" w:rsidR="00D43452" w:rsidRDefault="00327066" w:rsidP="00DF67CD">
            <w:pPr>
              <w:pStyle w:val="komentarz"/>
            </w:pPr>
            <w:r w:rsidRPr="00327066">
              <w:t>Błąd autoryzacji dla partnera, brak odpowiedzi z API partnera.</w:t>
            </w:r>
          </w:p>
        </w:tc>
      </w:tr>
      <w:tr w:rsidR="00D43452" w14:paraId="17127B5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B661C6" w14:textId="77777777" w:rsidR="00D43452" w:rsidRPr="005D58FD" w:rsidDel="00DE7D70" w:rsidRDefault="00D43452" w:rsidP="00DF67CD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14:paraId="07D1CF83" w14:textId="229A7877" w:rsidR="00D43452" w:rsidDel="00DE7D70" w:rsidRDefault="00327066" w:rsidP="00DF67CD">
            <w:pPr>
              <w:pStyle w:val="podpowiedzi"/>
            </w:pPr>
            <w:r>
              <w:t>-</w:t>
            </w:r>
          </w:p>
        </w:tc>
      </w:tr>
      <w:tr w:rsidR="009671D1" w14:paraId="052CE977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B121BD5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40C29DCF" w14:textId="2AE6A04E" w:rsidR="009671D1" w:rsidRDefault="00327066" w:rsidP="00DF67CD">
            <w:pPr>
              <w:pStyle w:val="podpowiedzi"/>
            </w:pPr>
            <w:r>
              <w:t>Programista</w:t>
            </w:r>
          </w:p>
        </w:tc>
      </w:tr>
      <w:tr w:rsidR="009671D1" w14:paraId="7C3D87A5" w14:textId="77777777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70536D9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E15FAA7" w14:textId="1B0C40C7" w:rsidR="009671D1" w:rsidRDefault="00327066" w:rsidP="00DF67CD">
            <w:pPr>
              <w:pStyle w:val="podpowiedzi"/>
            </w:pPr>
            <w:r>
              <w:t>-</w:t>
            </w:r>
          </w:p>
        </w:tc>
      </w:tr>
    </w:tbl>
    <w:p w14:paraId="5F89C0DF" w14:textId="77777777" w:rsidR="00606BDC" w:rsidRPr="00A32660" w:rsidRDefault="00606BDC" w:rsidP="00365051">
      <w:pPr>
        <w:pStyle w:val="Nagwek2"/>
      </w:pPr>
      <w:r w:rsidRPr="00A32660">
        <w:t xml:space="preserve">Wymagania </w:t>
      </w:r>
      <w:r w:rsidR="00AC04D3">
        <w:t>pozaf</w:t>
      </w:r>
      <w:r w:rsidRPr="00A32660">
        <w:t>unkcjonalne</w:t>
      </w:r>
    </w:p>
    <w:p w14:paraId="42B915A3" w14:textId="77777777" w:rsidR="00606BDC" w:rsidRDefault="00606BDC" w:rsidP="008A30F7">
      <w:pPr>
        <w:pStyle w:val="podpowiedzi"/>
      </w:pPr>
      <w:r>
        <w:t xml:space="preserve">{Wymagania </w:t>
      </w:r>
      <w:r w:rsidR="00AC04D3">
        <w:t>pozaf</w:t>
      </w:r>
      <w:r>
        <w:t>unkcjonalne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14:paraId="517FD3E6" w14:textId="77777777" w:rsidR="00606BDC" w:rsidRPr="009B52AE" w:rsidRDefault="00606BDC" w:rsidP="008A30F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  <w:t>„</w:t>
      </w:r>
      <w:r w:rsidR="00920B0A" w:rsidRPr="009B52AE">
        <w:t>Wysoka dostępność systemu”</w:t>
      </w:r>
      <w:r w:rsidRPr="009B52AE">
        <w:t>,</w:t>
      </w:r>
    </w:p>
    <w:p w14:paraId="2FF0F58C" w14:textId="77777777" w:rsidR="009B52AE" w:rsidRDefault="00606BDC" w:rsidP="008A30F7">
      <w:pPr>
        <w:pStyle w:val="podpowiedzi"/>
      </w:pPr>
      <w:r w:rsidRPr="009B52AE">
        <w:t>powinno być:</w:t>
      </w:r>
      <w:r w:rsidRPr="009B52AE">
        <w:tab/>
      </w:r>
      <w:r w:rsidR="00920B0A" w:rsidRPr="009B52AE">
        <w:t xml:space="preserve">„System powinien być dostępny 7 dni w tygodniu, 24 godziny na dobę”. </w:t>
      </w:r>
    </w:p>
    <w:p w14:paraId="4A08D147" w14:textId="77777777" w:rsidR="00606BDC" w:rsidRDefault="00606BDC" w:rsidP="008A30F7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14:paraId="4F516D54" w14:textId="77777777" w:rsidR="00606BDC" w:rsidRDefault="00606BDC" w:rsidP="008A30F7">
      <w:pPr>
        <w:pStyle w:val="podpowiedzi"/>
      </w:pPr>
      <w:r>
        <w:t>powinno być:</w:t>
      </w:r>
      <w:r>
        <w:tab/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14:paraId="01DC15DF" w14:textId="77777777" w:rsidR="00606BDC" w:rsidRDefault="00606BDC" w:rsidP="009B52AE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 w:rsidR="00EA66FA">
        <w:t xml:space="preserve"> 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C66A7D" w:rsidRPr="005D58FD" w14:paraId="5341AE92" w14:textId="77777777" w:rsidTr="00C66A7D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1A2331FE" w14:textId="77777777" w:rsidR="00C66A7D" w:rsidRPr="005D58FD" w:rsidRDefault="00C66A7D" w:rsidP="00B57DB5">
            <w:pPr>
              <w:pStyle w:val="wpiswtabeli"/>
            </w:pPr>
            <w:r w:rsidRPr="005D58FD">
              <w:t>KARTA WYMAGANIA</w:t>
            </w:r>
          </w:p>
        </w:tc>
      </w:tr>
      <w:tr w:rsidR="00C66A7D" w14:paraId="48D7FB85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9D2F3F4" w14:textId="77777777" w:rsidR="00C66A7D" w:rsidRPr="005D58FD" w:rsidRDefault="00C66A7D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4CE5941B" w14:textId="73FB18E3" w:rsidR="00C66A7D" w:rsidRPr="005A5155" w:rsidRDefault="00375E30" w:rsidP="00B57DB5">
            <w:pPr>
              <w:pStyle w:val="podpowiedzi"/>
            </w:pPr>
            <w: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1E6FC00E" w14:textId="77777777" w:rsidR="00C66A7D" w:rsidRPr="005D58FD" w:rsidRDefault="00C66A7D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4027904F" w14:textId="5281DB89" w:rsidR="00C66A7D" w:rsidRDefault="00375E30" w:rsidP="00B57DB5">
            <w:pPr>
              <w:pStyle w:val="podpowiedzi"/>
            </w:pPr>
            <w:r>
              <w:t>M</w:t>
            </w:r>
          </w:p>
        </w:tc>
      </w:tr>
      <w:tr w:rsidR="00C66A7D" w14:paraId="0F9610B7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0D8E879" w14:textId="77777777" w:rsidR="00C66A7D" w:rsidRPr="005D58FD" w:rsidRDefault="00C66A7D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3C5B248D" w14:textId="73189E80" w:rsidR="00C66A7D" w:rsidRDefault="00375E30" w:rsidP="00B57DB5">
            <w:pPr>
              <w:pStyle w:val="podpowiedzi"/>
            </w:pPr>
            <w:r w:rsidRPr="00375E30">
              <w:t>Dostępność systemu</w:t>
            </w:r>
          </w:p>
        </w:tc>
      </w:tr>
      <w:tr w:rsidR="00C66A7D" w14:paraId="529EEB5F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0BE7A5" w14:textId="77777777" w:rsidR="00C66A7D" w:rsidRPr="005D58FD" w:rsidRDefault="00C66A7D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62C24A07" w14:textId="2301ECD4" w:rsidR="00C66A7D" w:rsidRDefault="00375E30" w:rsidP="00B57DB5">
            <w:pPr>
              <w:pStyle w:val="podpowiedzi"/>
            </w:pPr>
            <w:r w:rsidRPr="00375E30">
              <w:t>System powinien być dostępny 24/7.</w:t>
            </w:r>
          </w:p>
        </w:tc>
      </w:tr>
      <w:tr w:rsidR="00C66A7D" w14:paraId="44D00435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35B88CE1" w14:textId="77777777" w:rsidR="00C66A7D" w:rsidRDefault="00C66A7D" w:rsidP="00B57DB5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040166C3" w14:textId="7C603285" w:rsidR="00C66A7D" w:rsidRDefault="00375E30" w:rsidP="00B57DB5">
            <w:pPr>
              <w:pStyle w:val="podpowiedzi"/>
            </w:pPr>
            <w:r w:rsidRPr="00375E30">
              <w:t>System jest dostępny dla użytkowników przez całą dobę, każdego dnia tygodnia.</w:t>
            </w:r>
          </w:p>
        </w:tc>
      </w:tr>
      <w:tr w:rsidR="00C66A7D" w14:paraId="79E8C205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B3E3606" w14:textId="77777777" w:rsidR="00C66A7D" w:rsidRPr="005D58FD" w:rsidRDefault="00C66A7D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1CAB7D0B" w14:textId="16251AAA" w:rsidR="00C66A7D" w:rsidRDefault="00375E30" w:rsidP="00B57DB5">
            <w:pPr>
              <w:pStyle w:val="podpowiedzi"/>
            </w:pPr>
            <w:r>
              <w:t>Administrator</w:t>
            </w:r>
          </w:p>
        </w:tc>
      </w:tr>
      <w:tr w:rsidR="00C66A7D" w14:paraId="7198AED2" w14:textId="77777777" w:rsidTr="00C66A7D">
        <w:trPr>
          <w:cantSplit/>
          <w:trHeight w:val="585"/>
        </w:trPr>
        <w:tc>
          <w:tcPr>
            <w:tcW w:w="1977" w:type="dxa"/>
            <w:shd w:val="clear" w:color="auto" w:fill="D9D9D9"/>
            <w:vAlign w:val="center"/>
          </w:tcPr>
          <w:p w14:paraId="71682E67" w14:textId="77777777" w:rsidR="00C66A7D" w:rsidRPr="005D58FD" w:rsidRDefault="00C66A7D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44C91789" w14:textId="287CA348" w:rsidR="00C66A7D" w:rsidRDefault="00375E30" w:rsidP="00B57DB5">
            <w:pPr>
              <w:pStyle w:val="podpowiedzi"/>
            </w:pPr>
            <w:r>
              <w:t>-</w:t>
            </w:r>
          </w:p>
        </w:tc>
      </w:tr>
    </w:tbl>
    <w:p w14:paraId="733FC421" w14:textId="77777777" w:rsid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C66A7D" w:rsidRPr="005D58FD" w14:paraId="6C5B15F1" w14:textId="77777777" w:rsidTr="00C66A7D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4742E514" w14:textId="77777777" w:rsidR="00C66A7D" w:rsidRPr="005D58FD" w:rsidRDefault="00C66A7D" w:rsidP="00B57DB5">
            <w:pPr>
              <w:pStyle w:val="wpiswtabeli"/>
            </w:pPr>
            <w:r w:rsidRPr="005D58FD">
              <w:lastRenderedPageBreak/>
              <w:t>KARTA WYMAGANIA</w:t>
            </w:r>
          </w:p>
        </w:tc>
      </w:tr>
      <w:tr w:rsidR="00C66A7D" w14:paraId="5FCDD91B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D65AB0B" w14:textId="77777777" w:rsidR="00C66A7D" w:rsidRPr="005D58FD" w:rsidRDefault="00C66A7D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405FC5CC" w14:textId="7046F1F3" w:rsidR="00C66A7D" w:rsidRPr="005A5155" w:rsidRDefault="00375E30" w:rsidP="00B57DB5">
            <w:pPr>
              <w:pStyle w:val="podpowiedzi"/>
            </w:pPr>
            <w: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534063E" w14:textId="77777777" w:rsidR="00C66A7D" w:rsidRPr="005D58FD" w:rsidRDefault="00C66A7D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27E037EA" w14:textId="753A6EC2" w:rsidR="00C66A7D" w:rsidRDefault="00375E30" w:rsidP="00B57DB5">
            <w:pPr>
              <w:pStyle w:val="podpowiedzi"/>
            </w:pPr>
            <w:r>
              <w:t>M</w:t>
            </w:r>
          </w:p>
        </w:tc>
      </w:tr>
      <w:tr w:rsidR="00C66A7D" w14:paraId="7DF1FE71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70EDD7C" w14:textId="77777777" w:rsidR="00C66A7D" w:rsidRPr="005D58FD" w:rsidRDefault="00C66A7D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1053E7D8" w14:textId="3D9022B9" w:rsidR="00C66A7D" w:rsidRDefault="00375E30" w:rsidP="00B57DB5">
            <w:pPr>
              <w:pStyle w:val="podpowiedzi"/>
            </w:pPr>
            <w:r w:rsidRPr="00375E30">
              <w:t>Bezpieczeństwo danych</w:t>
            </w:r>
          </w:p>
        </w:tc>
      </w:tr>
      <w:tr w:rsidR="00C66A7D" w14:paraId="6EF6401F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47BB1F00" w14:textId="77777777" w:rsidR="00C66A7D" w:rsidRPr="005D58FD" w:rsidRDefault="00C66A7D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70A116D8" w14:textId="61EBDD72" w:rsidR="00C66A7D" w:rsidRDefault="00375E30" w:rsidP="00B57DB5">
            <w:pPr>
              <w:pStyle w:val="podpowiedzi"/>
            </w:pPr>
            <w:r w:rsidRPr="00375E30">
              <w:t>System powinien zapewnić wysoki poziom bezpieczeństwa danych klientów oraz transakcji.</w:t>
            </w:r>
          </w:p>
        </w:tc>
      </w:tr>
      <w:tr w:rsidR="00C66A7D" w14:paraId="5F23C16E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806D593" w14:textId="77777777" w:rsidR="00C66A7D" w:rsidRDefault="00C66A7D" w:rsidP="00B57DB5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497D8862" w14:textId="77777777" w:rsidR="00375E30" w:rsidRDefault="00375E30" w:rsidP="00375E30">
            <w:pPr>
              <w:pStyle w:val="podpowiedzi"/>
            </w:pPr>
            <w:r>
              <w:t>Wszystkie dane klientów przechowywane w systemie są szyfrowane.</w:t>
            </w:r>
          </w:p>
          <w:p w14:paraId="393C7365" w14:textId="6FE5F183" w:rsidR="00C66A7D" w:rsidRDefault="00375E30" w:rsidP="00375E30">
            <w:pPr>
              <w:pStyle w:val="podpowiedzi"/>
            </w:pPr>
            <w:r>
              <w:t>System posiada mechanizmy ochrony przed atakami typu SQL injection, cross-site scripting (XSS) oraz inne popularne ataki internetowe.</w:t>
            </w:r>
          </w:p>
        </w:tc>
      </w:tr>
      <w:tr w:rsidR="00C66A7D" w14:paraId="4F6187A7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79C08DB2" w14:textId="77777777" w:rsidR="00C66A7D" w:rsidRPr="005D58FD" w:rsidRDefault="00C66A7D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6B08E5B7" w14:textId="1057B466" w:rsidR="00C66A7D" w:rsidRDefault="00626422" w:rsidP="00B57DB5">
            <w:pPr>
              <w:pStyle w:val="podpowiedzi"/>
            </w:pPr>
            <w:r>
              <w:t>Programista</w:t>
            </w:r>
          </w:p>
        </w:tc>
      </w:tr>
      <w:tr w:rsidR="00C66A7D" w14:paraId="7625564B" w14:textId="77777777" w:rsidTr="00C66A7D">
        <w:trPr>
          <w:cantSplit/>
          <w:trHeight w:val="585"/>
        </w:trPr>
        <w:tc>
          <w:tcPr>
            <w:tcW w:w="1977" w:type="dxa"/>
            <w:shd w:val="clear" w:color="auto" w:fill="D9D9D9"/>
            <w:vAlign w:val="center"/>
          </w:tcPr>
          <w:p w14:paraId="6B9DFA57" w14:textId="77777777" w:rsidR="00C66A7D" w:rsidRPr="005D58FD" w:rsidRDefault="00C66A7D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2699D24B" w14:textId="01CE72FA" w:rsidR="00C66A7D" w:rsidRDefault="003C05B6" w:rsidP="00B57DB5">
            <w:pPr>
              <w:pStyle w:val="podpowiedzi"/>
            </w:pPr>
            <w:r>
              <w:t>-</w:t>
            </w:r>
          </w:p>
        </w:tc>
      </w:tr>
    </w:tbl>
    <w:p w14:paraId="4BC7B3A0" w14:textId="77777777" w:rsidR="00C66A7D" w:rsidRDefault="00C66A7D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C66A7D" w:rsidRPr="005D58FD" w14:paraId="394F293B" w14:textId="77777777" w:rsidTr="00C66A7D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22307D99" w14:textId="77777777" w:rsidR="00C66A7D" w:rsidRPr="005D58FD" w:rsidRDefault="00C66A7D" w:rsidP="00B57DB5">
            <w:pPr>
              <w:pStyle w:val="wpiswtabeli"/>
            </w:pPr>
            <w:r w:rsidRPr="005D58FD">
              <w:t>KARTA WYMAGANIA</w:t>
            </w:r>
          </w:p>
        </w:tc>
      </w:tr>
      <w:tr w:rsidR="00C66A7D" w14:paraId="424A01F9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ED7D53" w14:textId="77777777" w:rsidR="00C66A7D" w:rsidRPr="005D58FD" w:rsidRDefault="00C66A7D" w:rsidP="00B57DB5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2DED982B" w14:textId="26F981D3" w:rsidR="00C66A7D" w:rsidRPr="005A5155" w:rsidRDefault="00375E30" w:rsidP="00B57DB5">
            <w:pPr>
              <w:pStyle w:val="podpowiedzi"/>
            </w:pPr>
            <w:r>
              <w:t>NF03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0EF37A3F" w14:textId="77777777" w:rsidR="00C66A7D" w:rsidRPr="005D58FD" w:rsidRDefault="00C66A7D" w:rsidP="00B57DB5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14:paraId="2DA58773" w14:textId="5ACFE96A" w:rsidR="00C66A7D" w:rsidRDefault="00375E30" w:rsidP="00B57DB5">
            <w:pPr>
              <w:pStyle w:val="podpowiedzi"/>
            </w:pPr>
            <w:r>
              <w:t>S</w:t>
            </w:r>
          </w:p>
        </w:tc>
      </w:tr>
      <w:tr w:rsidR="00C66A7D" w14:paraId="10692BC2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C3A73F7" w14:textId="77777777" w:rsidR="00C66A7D" w:rsidRPr="005D58FD" w:rsidRDefault="00C66A7D" w:rsidP="00B57DB5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97FA1A5" w14:textId="64DE1E18" w:rsidR="00C66A7D" w:rsidRDefault="003C05B6" w:rsidP="00B57DB5">
            <w:pPr>
              <w:pStyle w:val="podpowiedzi"/>
            </w:pPr>
            <w:r w:rsidRPr="003C05B6">
              <w:t>Zgodność z przeglądarkami internetowymi</w:t>
            </w:r>
          </w:p>
        </w:tc>
      </w:tr>
      <w:tr w:rsidR="00C66A7D" w14:paraId="157F9881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DC06BC6" w14:textId="77777777" w:rsidR="00C66A7D" w:rsidRPr="005D58FD" w:rsidRDefault="00C66A7D" w:rsidP="00B57DB5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49F34A8B" w14:textId="1BD2EF15" w:rsidR="00C66A7D" w:rsidRDefault="003C05B6" w:rsidP="00B57DB5">
            <w:pPr>
              <w:pStyle w:val="podpowiedzi"/>
            </w:pPr>
            <w:r w:rsidRPr="003C05B6">
              <w:t>Aplikacja internetowa powinna być zgodna z głównymi przeglądarkami internetowymi na rynku.</w:t>
            </w:r>
          </w:p>
        </w:tc>
      </w:tr>
      <w:tr w:rsidR="00C66A7D" w14:paraId="50CE6361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5B0A56D1" w14:textId="77777777" w:rsidR="00C66A7D" w:rsidRDefault="00C66A7D" w:rsidP="00B57DB5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36B1747B" w14:textId="2AD4769A" w:rsidR="00C66A7D" w:rsidRDefault="003C05B6" w:rsidP="00B57DB5">
            <w:pPr>
              <w:pStyle w:val="podpowiedzi"/>
            </w:pPr>
            <w:r w:rsidRPr="003C05B6">
              <w:t>Aplikacja jest przetestowana i działa poprawnie na przeglądarkach takich jak Google Chrome, Mozilla Firefox, Microsoft Edge oraz Safari</w:t>
            </w:r>
            <w:r>
              <w:t xml:space="preserve">. </w:t>
            </w:r>
            <w:r w:rsidRPr="003C05B6">
              <w:t>Interfejs użytkownika jest spójny i funkcjonalny we wszystkich obsługiwanych przeglądarkach.</w:t>
            </w:r>
          </w:p>
        </w:tc>
      </w:tr>
      <w:tr w:rsidR="00C66A7D" w14:paraId="5711D17B" w14:textId="77777777" w:rsidTr="00C66A7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8C77222" w14:textId="77777777" w:rsidR="00C66A7D" w:rsidRPr="005D58FD" w:rsidRDefault="00C66A7D" w:rsidP="00B57DB5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3672396D" w14:textId="67F76DE8" w:rsidR="00C66A7D" w:rsidRDefault="006D018D" w:rsidP="00B57DB5">
            <w:pPr>
              <w:pStyle w:val="podpowiedzi"/>
            </w:pPr>
            <w:r>
              <w:t>Administrator, Programista</w:t>
            </w:r>
          </w:p>
        </w:tc>
      </w:tr>
      <w:tr w:rsidR="00C66A7D" w14:paraId="49E2EE7D" w14:textId="77777777" w:rsidTr="00C66A7D">
        <w:trPr>
          <w:cantSplit/>
          <w:trHeight w:val="585"/>
        </w:trPr>
        <w:tc>
          <w:tcPr>
            <w:tcW w:w="1977" w:type="dxa"/>
            <w:shd w:val="clear" w:color="auto" w:fill="D9D9D9"/>
            <w:vAlign w:val="center"/>
          </w:tcPr>
          <w:p w14:paraId="619E2F14" w14:textId="77777777" w:rsidR="00C66A7D" w:rsidRPr="005D58FD" w:rsidRDefault="00C66A7D" w:rsidP="00B57DB5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0C80F27A" w14:textId="34A154CC" w:rsidR="00C66A7D" w:rsidRDefault="00BD45BE" w:rsidP="00B57DB5">
            <w:pPr>
              <w:pStyle w:val="podpowiedzi"/>
            </w:pPr>
            <w:r>
              <w:t>-</w:t>
            </w:r>
          </w:p>
        </w:tc>
      </w:tr>
    </w:tbl>
    <w:p w14:paraId="729D89C6" w14:textId="77777777" w:rsidR="00C66A7D" w:rsidRPr="00EA66FA" w:rsidRDefault="00C66A7D" w:rsidP="00C66A7D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14:paraId="6791EB51" w14:textId="77777777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14:paraId="70542810" w14:textId="77777777"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14:paraId="14521151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63FD65DB" w14:textId="77777777"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14:paraId="0B395DD3" w14:textId="6EDA948D" w:rsidR="00F91DA3" w:rsidRPr="005A5155" w:rsidRDefault="00375E30" w:rsidP="006F5A48">
            <w:pPr>
              <w:pStyle w:val="podpowiedzi"/>
            </w:pPr>
            <w:r>
              <w:t>NF04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14:paraId="32D12445" w14:textId="77777777"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14:paraId="4B083124" w14:textId="5DB7EDDA" w:rsidR="00F91DA3" w:rsidRDefault="00375E30" w:rsidP="009671D1">
            <w:pPr>
              <w:pStyle w:val="podpowiedzi"/>
            </w:pPr>
            <w:r>
              <w:t>S</w:t>
            </w:r>
          </w:p>
        </w:tc>
      </w:tr>
      <w:tr w:rsidR="00F91DA3" w14:paraId="193E9DCB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B6EFEBC" w14:textId="77777777"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14:paraId="5C2F2F83" w14:textId="7EEC3596" w:rsidR="00F91DA3" w:rsidRDefault="00BD45BE" w:rsidP="006F5A48">
            <w:pPr>
              <w:pStyle w:val="podpowiedzi"/>
            </w:pPr>
            <w:r w:rsidRPr="00BD45BE">
              <w:t>Łatwość użytkowania</w:t>
            </w:r>
          </w:p>
        </w:tc>
      </w:tr>
      <w:tr w:rsidR="00025A94" w14:paraId="64722D50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12382920" w14:textId="77777777" w:rsidR="00025A94" w:rsidRPr="005D58FD" w:rsidRDefault="00025A94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14:paraId="0F8E62D5" w14:textId="359A6410" w:rsidR="00025A94" w:rsidRDefault="00BD45BE" w:rsidP="00DF67CD">
            <w:pPr>
              <w:pStyle w:val="podpowiedzi"/>
            </w:pPr>
            <w:r w:rsidRPr="00BD45BE">
              <w:t>System powinien być intuicyjny i łatwy w obsłudze dla użytkowników.</w:t>
            </w:r>
          </w:p>
        </w:tc>
      </w:tr>
      <w:tr w:rsidR="00D43452" w14:paraId="2D6C30A7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0B414F26" w14:textId="77777777"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14:paraId="63862CA9" w14:textId="0A1599C8" w:rsidR="00D43452" w:rsidRDefault="00BD45BE" w:rsidP="00DF67CD">
            <w:pPr>
              <w:pStyle w:val="podpowiedzi"/>
            </w:pPr>
            <w:r w:rsidRPr="00BD45BE">
              <w:t>Interfejs użytkownika jest intuicyjny, a procedury są jasne i łatwe do wykonania.</w:t>
            </w:r>
          </w:p>
        </w:tc>
      </w:tr>
      <w:tr w:rsidR="009671D1" w14:paraId="4C77EDD8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14:paraId="2A9347AB" w14:textId="77777777"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14:paraId="6F312C28" w14:textId="641DE050" w:rsidR="009671D1" w:rsidRDefault="00BD45BE" w:rsidP="00DF67CD">
            <w:pPr>
              <w:pStyle w:val="podpowiedzi"/>
            </w:pPr>
            <w:r>
              <w:t>Programista</w:t>
            </w:r>
          </w:p>
        </w:tc>
      </w:tr>
      <w:tr w:rsidR="009671D1" w14:paraId="405C884A" w14:textId="77777777">
        <w:trPr>
          <w:cantSplit/>
          <w:trHeight w:val="585"/>
        </w:trPr>
        <w:tc>
          <w:tcPr>
            <w:tcW w:w="1977" w:type="dxa"/>
            <w:shd w:val="clear" w:color="auto" w:fill="D9D9D9"/>
            <w:vAlign w:val="center"/>
          </w:tcPr>
          <w:p w14:paraId="2FEC664A" w14:textId="77777777"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14:paraId="1B1CF12A" w14:textId="69335279" w:rsidR="009671D1" w:rsidRDefault="00BD45BE" w:rsidP="00DF67CD">
            <w:pPr>
              <w:pStyle w:val="podpowiedzi"/>
            </w:pPr>
            <w:r>
              <w:t>-</w:t>
            </w:r>
          </w:p>
        </w:tc>
      </w:tr>
    </w:tbl>
    <w:p w14:paraId="03A716A8" w14:textId="4D22D523" w:rsidR="00437B3D" w:rsidRPr="00437B3D" w:rsidRDefault="00437B3D" w:rsidP="00255C17">
      <w:pPr>
        <w:pStyle w:val="Nagwek2"/>
        <w:numPr>
          <w:ilvl w:val="0"/>
          <w:numId w:val="0"/>
        </w:numPr>
      </w:pPr>
    </w:p>
    <w:sectPr w:rsidR="00437B3D" w:rsidRPr="00437B3D" w:rsidSect="004216E8">
      <w:headerReference w:type="default" r:id="rId12"/>
      <w:footerReference w:type="default" r:id="rId13"/>
      <w:headerReference w:type="first" r:id="rId14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CFAB7" w14:textId="77777777" w:rsidR="004216E8" w:rsidRDefault="004216E8">
      <w:r>
        <w:separator/>
      </w:r>
    </w:p>
  </w:endnote>
  <w:endnote w:type="continuationSeparator" w:id="0">
    <w:p w14:paraId="751F68B9" w14:textId="77777777" w:rsidR="004216E8" w:rsidRDefault="0042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53D05" w14:textId="3CD3AACF" w:rsidR="00063D0C" w:rsidRPr="0032512D" w:rsidRDefault="0032512D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747416">
      <w:rPr>
        <w:rStyle w:val="Numerstrony"/>
        <w:rFonts w:cs="Arial"/>
        <w:noProof/>
        <w:sz w:val="16"/>
      </w:rPr>
      <w:t>SWS-GrA_v0.docx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  <w:t xml:space="preserve">Data ostatniego wydruku: </w:t>
    </w:r>
    <w:r w:rsidR="00613487"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 w:rsidR="00613487">
      <w:rPr>
        <w:rStyle w:val="Numerstrony"/>
        <w:rFonts w:ascii="Arial" w:hAnsi="Arial" w:cs="Arial"/>
        <w:sz w:val="16"/>
      </w:rPr>
      <w:fldChar w:fldCharType="separate"/>
    </w:r>
    <w:r w:rsidR="00613487">
      <w:rPr>
        <w:rStyle w:val="Numerstrony"/>
        <w:rFonts w:ascii="Arial" w:hAnsi="Arial" w:cs="Arial"/>
        <w:noProof/>
        <w:sz w:val="16"/>
      </w:rPr>
      <w:t>10 mar 2019 09:40</w:t>
    </w:r>
    <w:r w:rsidR="00613487"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9ED43" w14:textId="77777777" w:rsidR="004216E8" w:rsidRDefault="004216E8">
      <w:r>
        <w:separator/>
      </w:r>
    </w:p>
  </w:footnote>
  <w:footnote w:type="continuationSeparator" w:id="0">
    <w:p w14:paraId="6AA1A28A" w14:textId="77777777" w:rsidR="004216E8" w:rsidRDefault="00421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E5741" w14:textId="77777777" w:rsidR="00063D0C" w:rsidRPr="00BD503A" w:rsidRDefault="00063D0C" w:rsidP="00BD503A">
    <w:pPr>
      <w:pStyle w:val="Nagwek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1141F" w14:textId="77777777"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598568206">
    <w:abstractNumId w:val="3"/>
  </w:num>
  <w:num w:numId="2" w16cid:durableId="1397361972">
    <w:abstractNumId w:val="9"/>
  </w:num>
  <w:num w:numId="3" w16cid:durableId="1338539496">
    <w:abstractNumId w:val="4"/>
  </w:num>
  <w:num w:numId="4" w16cid:durableId="1470435660">
    <w:abstractNumId w:val="1"/>
  </w:num>
  <w:num w:numId="5" w16cid:durableId="762264300">
    <w:abstractNumId w:val="0"/>
  </w:num>
  <w:num w:numId="6" w16cid:durableId="1212889475">
    <w:abstractNumId w:val="0"/>
  </w:num>
  <w:num w:numId="7" w16cid:durableId="1575242455">
    <w:abstractNumId w:val="7"/>
  </w:num>
  <w:num w:numId="8" w16cid:durableId="1903056193">
    <w:abstractNumId w:val="8"/>
  </w:num>
  <w:num w:numId="9" w16cid:durableId="1452089926">
    <w:abstractNumId w:val="8"/>
  </w:num>
  <w:num w:numId="10" w16cid:durableId="321734904">
    <w:abstractNumId w:val="8"/>
  </w:num>
  <w:num w:numId="11" w16cid:durableId="911818153">
    <w:abstractNumId w:val="0"/>
  </w:num>
  <w:num w:numId="12" w16cid:durableId="50271322">
    <w:abstractNumId w:val="6"/>
  </w:num>
  <w:num w:numId="13" w16cid:durableId="727611327">
    <w:abstractNumId w:val="0"/>
  </w:num>
  <w:num w:numId="14" w16cid:durableId="1406075255">
    <w:abstractNumId w:val="0"/>
  </w:num>
  <w:num w:numId="15" w16cid:durableId="698311489">
    <w:abstractNumId w:val="0"/>
  </w:num>
  <w:num w:numId="16" w16cid:durableId="421486866">
    <w:abstractNumId w:val="0"/>
  </w:num>
  <w:num w:numId="17" w16cid:durableId="290019191">
    <w:abstractNumId w:val="0"/>
  </w:num>
  <w:num w:numId="18" w16cid:durableId="2067027247">
    <w:abstractNumId w:val="0"/>
  </w:num>
  <w:num w:numId="19" w16cid:durableId="791175299">
    <w:abstractNumId w:val="0"/>
  </w:num>
  <w:num w:numId="20" w16cid:durableId="410549046">
    <w:abstractNumId w:val="0"/>
  </w:num>
  <w:num w:numId="21" w16cid:durableId="834490923">
    <w:abstractNumId w:val="0"/>
  </w:num>
  <w:num w:numId="22" w16cid:durableId="1041906567">
    <w:abstractNumId w:val="0"/>
  </w:num>
  <w:num w:numId="23" w16cid:durableId="1894196522">
    <w:abstractNumId w:val="0"/>
  </w:num>
  <w:num w:numId="24" w16cid:durableId="375810574">
    <w:abstractNumId w:val="0"/>
  </w:num>
  <w:num w:numId="25" w16cid:durableId="1388643197">
    <w:abstractNumId w:val="0"/>
  </w:num>
  <w:num w:numId="26" w16cid:durableId="717363528">
    <w:abstractNumId w:val="0"/>
  </w:num>
  <w:num w:numId="27" w16cid:durableId="1973434784">
    <w:abstractNumId w:val="0"/>
  </w:num>
  <w:num w:numId="28" w16cid:durableId="68886856">
    <w:abstractNumId w:val="0"/>
  </w:num>
  <w:num w:numId="29" w16cid:durableId="967123485">
    <w:abstractNumId w:val="0"/>
  </w:num>
  <w:num w:numId="30" w16cid:durableId="1675759804">
    <w:abstractNumId w:val="0"/>
  </w:num>
  <w:num w:numId="31" w16cid:durableId="2044087557">
    <w:abstractNumId w:val="0"/>
  </w:num>
  <w:num w:numId="32" w16cid:durableId="1172647521">
    <w:abstractNumId w:val="0"/>
  </w:num>
  <w:num w:numId="33" w16cid:durableId="271211480">
    <w:abstractNumId w:val="0"/>
  </w:num>
  <w:num w:numId="34" w16cid:durableId="340476862">
    <w:abstractNumId w:val="0"/>
  </w:num>
  <w:num w:numId="35" w16cid:durableId="1854496212">
    <w:abstractNumId w:val="0"/>
  </w:num>
  <w:num w:numId="36" w16cid:durableId="1276014746">
    <w:abstractNumId w:val="2"/>
  </w:num>
  <w:num w:numId="37" w16cid:durableId="587006133">
    <w:abstractNumId w:val="5"/>
  </w:num>
  <w:num w:numId="38" w16cid:durableId="20048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D1C84"/>
    <w:rsid w:val="000D49C8"/>
    <w:rsid w:val="000E1AAC"/>
    <w:rsid w:val="00100F18"/>
    <w:rsid w:val="001010C5"/>
    <w:rsid w:val="001133CC"/>
    <w:rsid w:val="00130F10"/>
    <w:rsid w:val="00135145"/>
    <w:rsid w:val="00151458"/>
    <w:rsid w:val="00165433"/>
    <w:rsid w:val="001663D9"/>
    <w:rsid w:val="00173C8F"/>
    <w:rsid w:val="00180FBF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204C06"/>
    <w:rsid w:val="00204F59"/>
    <w:rsid w:val="00237CBA"/>
    <w:rsid w:val="00244166"/>
    <w:rsid w:val="00255C17"/>
    <w:rsid w:val="00270B45"/>
    <w:rsid w:val="00284D78"/>
    <w:rsid w:val="002A0E68"/>
    <w:rsid w:val="002A463E"/>
    <w:rsid w:val="002A4A46"/>
    <w:rsid w:val="002B2018"/>
    <w:rsid w:val="002B5333"/>
    <w:rsid w:val="002C13EA"/>
    <w:rsid w:val="002C5331"/>
    <w:rsid w:val="002C781B"/>
    <w:rsid w:val="0032116A"/>
    <w:rsid w:val="0032512D"/>
    <w:rsid w:val="00327066"/>
    <w:rsid w:val="00336F74"/>
    <w:rsid w:val="0034003C"/>
    <w:rsid w:val="00342FB9"/>
    <w:rsid w:val="00343996"/>
    <w:rsid w:val="00351474"/>
    <w:rsid w:val="00351C9C"/>
    <w:rsid w:val="00365051"/>
    <w:rsid w:val="00375E30"/>
    <w:rsid w:val="00381DE0"/>
    <w:rsid w:val="003971B9"/>
    <w:rsid w:val="003C05B6"/>
    <w:rsid w:val="003C1082"/>
    <w:rsid w:val="003D2CA3"/>
    <w:rsid w:val="003D30A2"/>
    <w:rsid w:val="003D646E"/>
    <w:rsid w:val="0041297A"/>
    <w:rsid w:val="004177D8"/>
    <w:rsid w:val="004216E8"/>
    <w:rsid w:val="004337E7"/>
    <w:rsid w:val="00437B3D"/>
    <w:rsid w:val="00440546"/>
    <w:rsid w:val="00462F79"/>
    <w:rsid w:val="004774AE"/>
    <w:rsid w:val="00481B5F"/>
    <w:rsid w:val="004B20B2"/>
    <w:rsid w:val="004B43DF"/>
    <w:rsid w:val="004D5671"/>
    <w:rsid w:val="004E7F9F"/>
    <w:rsid w:val="00516960"/>
    <w:rsid w:val="005214D3"/>
    <w:rsid w:val="00532988"/>
    <w:rsid w:val="00537D0F"/>
    <w:rsid w:val="00544CF8"/>
    <w:rsid w:val="005558AD"/>
    <w:rsid w:val="00561969"/>
    <w:rsid w:val="00563E25"/>
    <w:rsid w:val="00580F5E"/>
    <w:rsid w:val="00585BFF"/>
    <w:rsid w:val="00593717"/>
    <w:rsid w:val="005A5155"/>
    <w:rsid w:val="005A6A32"/>
    <w:rsid w:val="005B1A30"/>
    <w:rsid w:val="005B46AD"/>
    <w:rsid w:val="005B4BDD"/>
    <w:rsid w:val="005D58FD"/>
    <w:rsid w:val="005F6DE4"/>
    <w:rsid w:val="00602EFA"/>
    <w:rsid w:val="00603648"/>
    <w:rsid w:val="006068B2"/>
    <w:rsid w:val="00606BDC"/>
    <w:rsid w:val="00613487"/>
    <w:rsid w:val="00614D4F"/>
    <w:rsid w:val="00626422"/>
    <w:rsid w:val="006B1F24"/>
    <w:rsid w:val="006C4C06"/>
    <w:rsid w:val="006D018D"/>
    <w:rsid w:val="006F5A48"/>
    <w:rsid w:val="00704793"/>
    <w:rsid w:val="00742BCF"/>
    <w:rsid w:val="0074579F"/>
    <w:rsid w:val="00747416"/>
    <w:rsid w:val="00750A41"/>
    <w:rsid w:val="00774D3F"/>
    <w:rsid w:val="00784EDB"/>
    <w:rsid w:val="007A7541"/>
    <w:rsid w:val="007C0164"/>
    <w:rsid w:val="007E2B87"/>
    <w:rsid w:val="007F71C3"/>
    <w:rsid w:val="008023A9"/>
    <w:rsid w:val="00821499"/>
    <w:rsid w:val="00834FC8"/>
    <w:rsid w:val="00836B06"/>
    <w:rsid w:val="008479A0"/>
    <w:rsid w:val="00852C37"/>
    <w:rsid w:val="008942A9"/>
    <w:rsid w:val="008A30F7"/>
    <w:rsid w:val="008A7243"/>
    <w:rsid w:val="008B0353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949CF"/>
    <w:rsid w:val="009B52AE"/>
    <w:rsid w:val="009C4FF7"/>
    <w:rsid w:val="009E1568"/>
    <w:rsid w:val="00A27180"/>
    <w:rsid w:val="00A32660"/>
    <w:rsid w:val="00A35CB2"/>
    <w:rsid w:val="00A43E32"/>
    <w:rsid w:val="00A464C0"/>
    <w:rsid w:val="00A75153"/>
    <w:rsid w:val="00A76465"/>
    <w:rsid w:val="00A7646E"/>
    <w:rsid w:val="00A85047"/>
    <w:rsid w:val="00AA5B36"/>
    <w:rsid w:val="00AC04D3"/>
    <w:rsid w:val="00AC1977"/>
    <w:rsid w:val="00AE69F0"/>
    <w:rsid w:val="00B32879"/>
    <w:rsid w:val="00B4045D"/>
    <w:rsid w:val="00B41478"/>
    <w:rsid w:val="00B4327D"/>
    <w:rsid w:val="00B64A5A"/>
    <w:rsid w:val="00B67D35"/>
    <w:rsid w:val="00B95BE9"/>
    <w:rsid w:val="00B97709"/>
    <w:rsid w:val="00BB309C"/>
    <w:rsid w:val="00BD45BE"/>
    <w:rsid w:val="00BD503A"/>
    <w:rsid w:val="00BF2F99"/>
    <w:rsid w:val="00BF42E4"/>
    <w:rsid w:val="00C010CB"/>
    <w:rsid w:val="00C514DF"/>
    <w:rsid w:val="00C66A7D"/>
    <w:rsid w:val="00C71F60"/>
    <w:rsid w:val="00C84BDD"/>
    <w:rsid w:val="00C87B06"/>
    <w:rsid w:val="00C967B8"/>
    <w:rsid w:val="00CA0369"/>
    <w:rsid w:val="00CC0943"/>
    <w:rsid w:val="00CC52FE"/>
    <w:rsid w:val="00CD0D4A"/>
    <w:rsid w:val="00CD2D6E"/>
    <w:rsid w:val="00CD78D7"/>
    <w:rsid w:val="00CF5278"/>
    <w:rsid w:val="00CF6458"/>
    <w:rsid w:val="00D07AB3"/>
    <w:rsid w:val="00D43452"/>
    <w:rsid w:val="00D46993"/>
    <w:rsid w:val="00D57290"/>
    <w:rsid w:val="00D829CA"/>
    <w:rsid w:val="00D97214"/>
    <w:rsid w:val="00DA3982"/>
    <w:rsid w:val="00DB41CB"/>
    <w:rsid w:val="00DD75DA"/>
    <w:rsid w:val="00DE7D70"/>
    <w:rsid w:val="00DF67CD"/>
    <w:rsid w:val="00E02047"/>
    <w:rsid w:val="00E1440F"/>
    <w:rsid w:val="00E25B05"/>
    <w:rsid w:val="00E356E2"/>
    <w:rsid w:val="00E35E93"/>
    <w:rsid w:val="00E37A39"/>
    <w:rsid w:val="00E542EA"/>
    <w:rsid w:val="00E54301"/>
    <w:rsid w:val="00E7625F"/>
    <w:rsid w:val="00E82A9A"/>
    <w:rsid w:val="00E97B11"/>
    <w:rsid w:val="00EA34D7"/>
    <w:rsid w:val="00EA456B"/>
    <w:rsid w:val="00EA66FA"/>
    <w:rsid w:val="00EB4EA3"/>
    <w:rsid w:val="00EC141B"/>
    <w:rsid w:val="00EE7B4C"/>
    <w:rsid w:val="00EF1646"/>
    <w:rsid w:val="00EF169B"/>
    <w:rsid w:val="00EF7D19"/>
    <w:rsid w:val="00F171A4"/>
    <w:rsid w:val="00F17562"/>
    <w:rsid w:val="00F438A8"/>
    <w:rsid w:val="00F6345C"/>
    <w:rsid w:val="00F64705"/>
    <w:rsid w:val="00F91DA3"/>
    <w:rsid w:val="00FC06DD"/>
    <w:rsid w:val="00FE039B"/>
    <w:rsid w:val="094D9FDE"/>
    <w:rsid w:val="0A5D706B"/>
    <w:rsid w:val="15DADA2E"/>
    <w:rsid w:val="187294E6"/>
    <w:rsid w:val="254FE2BA"/>
    <w:rsid w:val="4102850E"/>
    <w:rsid w:val="499E335B"/>
    <w:rsid w:val="4A27342B"/>
    <w:rsid w:val="5137F08A"/>
    <w:rsid w:val="61ECA86E"/>
    <w:rsid w:val="6C0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E30FC6"/>
  <w15:chartTrackingRefBased/>
  <w15:docId w15:val="{2C3168A1-280B-4F70-81F1-AF29D2F2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30F7"/>
    <w:pPr>
      <w:spacing w:line="276" w:lineRule="auto"/>
      <w:ind w:firstLine="357"/>
    </w:pPr>
    <w:rPr>
      <w:sz w:val="24"/>
      <w:lang w:val="pl-PL" w:eastAsia="pl-PL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ind w:left="578" w:hanging="578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  <w:lang w:val="pl-PL" w:eastAsia="pl-PL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D9DF369D4E674BA5D1F12F11A7FE25" ma:contentTypeVersion="4" ma:contentTypeDescription="Utwórz nowy dokument." ma:contentTypeScope="" ma:versionID="06ed607d47a9a2a62bfa8366ef1a63bc">
  <xsd:schema xmlns:xsd="http://www.w3.org/2001/XMLSchema" xmlns:xs="http://www.w3.org/2001/XMLSchema" xmlns:p="http://schemas.microsoft.com/office/2006/metadata/properties" xmlns:ns2="1d065e90-f125-4168-b530-b04e55fee294" targetNamespace="http://schemas.microsoft.com/office/2006/metadata/properties" ma:root="true" ma:fieldsID="79714ed73a170c6967948c1c036c22c5" ns2:_="">
    <xsd:import namespace="1d065e90-f125-4168-b530-b04e55fee2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65e90-f125-4168-b530-b04e55fee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219BE1-089F-4E90-A36B-4BA17F3A3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65e90-f125-4168-b530-b04e55fee2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1E170D-05C7-4427-82EB-3F74C7DA32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D3E1B2-AB16-40AB-B0C0-AFA6CE378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74</TotalTime>
  <Pages>7</Pages>
  <Words>1914</Words>
  <Characters>10915</Characters>
  <Application>Microsoft Office Word</Application>
  <DocSecurity>0</DocSecurity>
  <Lines>90</Lines>
  <Paragraphs>25</Paragraphs>
  <ScaleCrop>false</ScaleCrop>
  <Company>PG</Company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Oleh Radchenko</cp:lastModifiedBy>
  <cp:revision>60</cp:revision>
  <cp:lastPrinted>2019-03-10T08:40:00Z</cp:lastPrinted>
  <dcterms:created xsi:type="dcterms:W3CDTF">2019-03-10T08:49:00Z</dcterms:created>
  <dcterms:modified xsi:type="dcterms:W3CDTF">2024-03-25T20:27:00Z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0x01010023D9DF369D4E674BA5D1F12F11A7FE25</vt:lpwstr>
  </property>
</Properties>
</file>